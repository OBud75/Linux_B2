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6D836" w14:textId="588A899E" w:rsidR="000E3289" w:rsidRDefault="00A075C0" w:rsidP="00A075C0">
      <w:pPr>
        <w:pStyle w:val="Titre1"/>
        <w:jc w:val="center"/>
      </w:pPr>
      <w:r>
        <w:t>1LADM – 801 Regex avec correction</w:t>
      </w:r>
    </w:p>
    <w:p w14:paraId="66E7EF44" w14:textId="77777777" w:rsidR="00A075C0" w:rsidRDefault="00A075C0" w:rsidP="00114852"/>
    <w:p w14:paraId="79205298" w14:textId="77777777" w:rsidR="00A075C0" w:rsidRDefault="00A075C0" w:rsidP="00A075C0">
      <w:pPr>
        <w:spacing w:before="100" w:beforeAutospacing="1" w:after="100" w:afterAutospacing="1" w:line="240" w:lineRule="auto"/>
        <w:jc w:val="left"/>
        <w:rPr>
          <w:rStyle w:val="Titre2Car"/>
          <w:lang w:eastAsia="fr-FR"/>
        </w:rPr>
      </w:pPr>
      <w:r w:rsidRPr="00A075C0">
        <w:rPr>
          <w:rStyle w:val="Titre2Car"/>
          <w:lang w:eastAsia="fr-FR"/>
        </w:rPr>
        <w:t xml:space="preserve">TP Pratique 1 - Recherche et Remplacement avec </w:t>
      </w:r>
      <w:proofErr w:type="spellStart"/>
      <w:r w:rsidRPr="00A075C0">
        <w:rPr>
          <w:rStyle w:val="Titre2Car"/>
          <w:lang w:eastAsia="fr-FR"/>
        </w:rPr>
        <w:t>grep</w:t>
      </w:r>
      <w:proofErr w:type="spellEnd"/>
      <w:r w:rsidRPr="00A075C0">
        <w:rPr>
          <w:rStyle w:val="Titre2Car"/>
          <w:lang w:eastAsia="fr-FR"/>
        </w:rPr>
        <w:t xml:space="preserve"> et </w:t>
      </w:r>
      <w:proofErr w:type="spellStart"/>
      <w:r w:rsidRPr="00A075C0">
        <w:rPr>
          <w:rStyle w:val="Titre2Car"/>
          <w:lang w:eastAsia="fr-FR"/>
        </w:rPr>
        <w:t>sed</w:t>
      </w:r>
      <w:proofErr w:type="spellEnd"/>
    </w:p>
    <w:p w14:paraId="5C2FC11E" w14:textId="39291BE8" w:rsidR="00A075C0" w:rsidRPr="00A075C0" w:rsidRDefault="00A075C0" w:rsidP="00A075C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br/>
      </w:r>
      <w:r w:rsidRPr="00A075C0">
        <w:rPr>
          <w:rFonts w:ascii="Times New Roman" w:eastAsia="Times New Roman" w:hAnsi="Times New Roman" w:cs="Times New Roman"/>
          <w:b/>
          <w:bCs/>
          <w:color w:val="000000"/>
          <w:sz w:val="24"/>
          <w:lang w:eastAsia="fr-FR"/>
        </w:rPr>
        <w:t>Objectif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: Utiliser les commandes </w:t>
      </w:r>
      <w:proofErr w:type="spell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grep</w:t>
      </w:r>
      <w:proofErr w:type="spellEnd"/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et </w:t>
      </w:r>
      <w:proofErr w:type="spell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sed</w:t>
      </w:r>
      <w:proofErr w:type="spellEnd"/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pour rechercher et modifier des chaînes de texte dans des fichiers.</w:t>
      </w:r>
    </w:p>
    <w:p w14:paraId="2F109535" w14:textId="77777777" w:rsidR="00A075C0" w:rsidRPr="00A075C0" w:rsidRDefault="00A075C0" w:rsidP="00A075C0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A075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Exercice 1 : Recherche avec </w:t>
      </w:r>
      <w:proofErr w:type="spellStart"/>
      <w:r w:rsidRPr="00A075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grep</w:t>
      </w:r>
      <w:proofErr w:type="spellEnd"/>
    </w:p>
    <w:p w14:paraId="2A38EF04" w14:textId="0743E226" w:rsidR="00A075C0" w:rsidRPr="00A075C0" w:rsidRDefault="00A075C0" w:rsidP="00A075C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Créez un fichier nommé </w:t>
      </w:r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log.txt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contenant plusieurs lignes de texte aléatoires.</w:t>
      </w:r>
    </w:p>
    <w:p w14:paraId="514B85C2" w14:textId="52477158" w:rsidR="00A075C0" w:rsidRPr="00A075C0" w:rsidRDefault="00A075C0" w:rsidP="00A075C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Utilisez </w:t>
      </w:r>
      <w:proofErr w:type="spell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grep</w:t>
      </w:r>
      <w:proofErr w:type="spellEnd"/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pour afficher toutes les lignes contenant un mot spécifique, comme "erreur".</w:t>
      </w:r>
    </w:p>
    <w:p w14:paraId="3C2B5901" w14:textId="77777777" w:rsidR="00A075C0" w:rsidRPr="00A075C0" w:rsidRDefault="00A075C0" w:rsidP="00A075C0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A075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Exercice 2 : Remplacement avec </w:t>
      </w:r>
      <w:proofErr w:type="spellStart"/>
      <w:r w:rsidRPr="00A075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sed</w:t>
      </w:r>
      <w:proofErr w:type="spellEnd"/>
    </w:p>
    <w:p w14:paraId="66025CD8" w14:textId="0786E9F4" w:rsidR="00A075C0" w:rsidRPr="00A075C0" w:rsidRDefault="00A075C0" w:rsidP="00A075C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Remplacez toutes les occurrences du mot "erreur" par "alerte" dans le fichier </w:t>
      </w:r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log.txt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en utilisant la commande suivante :</w:t>
      </w:r>
      <w:r w:rsidR="00CC582E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</w:t>
      </w:r>
      <w:proofErr w:type="spellStart"/>
      <w:r w:rsidR="00CC582E">
        <w:rPr>
          <w:rFonts w:ascii="Times New Roman" w:eastAsia="Times New Roman" w:hAnsi="Times New Roman" w:cs="Times New Roman"/>
          <w:color w:val="000000"/>
          <w:sz w:val="24"/>
          <w:lang w:eastAsia="fr-FR"/>
        </w:rPr>
        <w:t>sed</w:t>
      </w:r>
      <w:proofErr w:type="spellEnd"/>
    </w:p>
    <w:p w14:paraId="3911806F" w14:textId="77777777" w:rsidR="00A075C0" w:rsidRPr="00A075C0" w:rsidRDefault="00A075C0" w:rsidP="00A075C0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lang w:eastAsia="fr-FR"/>
        </w:rPr>
      </w:pPr>
    </w:p>
    <w:p w14:paraId="787EB4BD" w14:textId="77777777" w:rsidR="00CC582E" w:rsidRDefault="00A075C0" w:rsidP="00A075C0">
      <w:pPr>
        <w:spacing w:before="100" w:beforeAutospacing="1" w:after="100" w:afterAutospacing="1" w:line="240" w:lineRule="auto"/>
        <w:jc w:val="left"/>
        <w:rPr>
          <w:rStyle w:val="Titre2Car"/>
          <w:lang w:eastAsia="fr-FR"/>
        </w:rPr>
      </w:pPr>
      <w:r w:rsidRPr="00A075C0">
        <w:rPr>
          <w:rStyle w:val="Titre2Car"/>
          <w:lang w:eastAsia="fr-FR"/>
        </w:rPr>
        <w:t xml:space="preserve">TP Pratique 2 - Extraction et Validation avec </w:t>
      </w:r>
      <w:proofErr w:type="spellStart"/>
      <w:r w:rsidRPr="00A075C0">
        <w:rPr>
          <w:rStyle w:val="Titre2Car"/>
          <w:lang w:eastAsia="fr-FR"/>
        </w:rPr>
        <w:t>awk</w:t>
      </w:r>
      <w:proofErr w:type="spellEnd"/>
    </w:p>
    <w:p w14:paraId="7A2DAE99" w14:textId="19D416E3" w:rsidR="00A075C0" w:rsidRPr="00A075C0" w:rsidRDefault="00A075C0" w:rsidP="00A075C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br/>
      </w:r>
      <w:r w:rsidRPr="00A075C0">
        <w:rPr>
          <w:rFonts w:ascii="Times New Roman" w:eastAsia="Times New Roman" w:hAnsi="Times New Roman" w:cs="Times New Roman"/>
          <w:b/>
          <w:bCs/>
          <w:color w:val="000000"/>
          <w:sz w:val="24"/>
          <w:lang w:eastAsia="fr-FR"/>
        </w:rPr>
        <w:t>Objectif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: Utiliser </w:t>
      </w:r>
      <w:proofErr w:type="spell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awk</w:t>
      </w:r>
      <w:proofErr w:type="spellEnd"/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pour extraire des informations spécifiques d'un fichier texte à l'aide d'expressions régulières (Regex).</w:t>
      </w:r>
    </w:p>
    <w:p w14:paraId="45902A14" w14:textId="77777777" w:rsidR="00A075C0" w:rsidRPr="00A075C0" w:rsidRDefault="00A075C0" w:rsidP="00A075C0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A075C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Exercice 1 : Extraction de données utilisateur</w:t>
      </w:r>
    </w:p>
    <w:p w14:paraId="46AB1CE7" w14:textId="2FE8B24B" w:rsidR="00A075C0" w:rsidRPr="00A075C0" w:rsidRDefault="00A075C0" w:rsidP="00A075C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Supposons un fichier CSV nommé </w:t>
      </w:r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users.csv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contenant les informations suivantes :</w:t>
      </w:r>
    </w:p>
    <w:p w14:paraId="3B87A197" w14:textId="0D0CB600" w:rsidR="00A075C0" w:rsidRPr="00A075C0" w:rsidRDefault="00A075C0" w:rsidP="00A075C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Utilisez </w:t>
      </w:r>
      <w:proofErr w:type="spell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awk</w:t>
      </w:r>
      <w:proofErr w:type="spellEnd"/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 pour afficher uniquement les lignes contenant des adresses </w:t>
      </w:r>
      <w:proofErr w:type="gramStart"/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e-mail</w:t>
      </w:r>
      <w:proofErr w:type="gramEnd"/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valides (basées sur une expression régulière).</w:t>
      </w:r>
    </w:p>
    <w:p w14:paraId="13D55E7F" w14:textId="0E4C55FF" w:rsidR="00A075C0" w:rsidRDefault="00A075C0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lang w:eastAsia="fr-FR"/>
        </w:rPr>
        <w:br w:type="page"/>
      </w:r>
    </w:p>
    <w:p w14:paraId="218BC4F8" w14:textId="77777777" w:rsidR="00A075C0" w:rsidRPr="00A075C0" w:rsidRDefault="00A075C0" w:rsidP="00A075C0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lang w:eastAsia="fr-FR"/>
        </w:rPr>
      </w:pPr>
    </w:p>
    <w:p w14:paraId="58BB052A" w14:textId="77777777" w:rsidR="00A075C0" w:rsidRDefault="00A075C0" w:rsidP="00A075C0">
      <w:pPr>
        <w:spacing w:before="100" w:beforeAutospacing="1" w:after="100" w:afterAutospacing="1" w:line="240" w:lineRule="auto"/>
        <w:jc w:val="left"/>
        <w:rPr>
          <w:rStyle w:val="Titre2Car"/>
          <w:lang w:eastAsia="fr-FR"/>
        </w:rPr>
      </w:pPr>
      <w:r w:rsidRPr="00A075C0">
        <w:rPr>
          <w:rStyle w:val="Titre2Car"/>
          <w:lang w:eastAsia="fr-FR"/>
        </w:rPr>
        <w:t xml:space="preserve">TP Pratique </w:t>
      </w:r>
      <w:r>
        <w:rPr>
          <w:rStyle w:val="Titre2Car"/>
          <w:lang w:eastAsia="fr-FR"/>
        </w:rPr>
        <w:t>3</w:t>
      </w:r>
      <w:r w:rsidRPr="00A075C0">
        <w:rPr>
          <w:rStyle w:val="Titre2Car"/>
          <w:lang w:eastAsia="fr-FR"/>
        </w:rPr>
        <w:t xml:space="preserve"> - Application des Regex</w:t>
      </w:r>
    </w:p>
    <w:p w14:paraId="7B96DD1D" w14:textId="4C259467" w:rsidR="00A075C0" w:rsidRPr="00A075C0" w:rsidRDefault="00A075C0" w:rsidP="00A075C0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br/>
      </w:r>
      <w:r w:rsidRPr="00A075C0">
        <w:rPr>
          <w:rFonts w:ascii="Times New Roman" w:eastAsia="Times New Roman" w:hAnsi="Times New Roman" w:cs="Times New Roman"/>
          <w:b/>
          <w:bCs/>
          <w:color w:val="000000"/>
          <w:sz w:val="24"/>
          <w:lang w:eastAsia="fr-FR"/>
        </w:rPr>
        <w:t>Examen de Compétences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:</w:t>
      </w:r>
    </w:p>
    <w:p w14:paraId="65AD9D77" w14:textId="77777777" w:rsidR="00A075C0" w:rsidRPr="00A075C0" w:rsidRDefault="00A075C0" w:rsidP="00A075C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A075C0">
        <w:rPr>
          <w:rFonts w:ascii="Times New Roman" w:eastAsia="Times New Roman" w:hAnsi="Times New Roman" w:cs="Times New Roman"/>
          <w:b/>
          <w:bCs/>
          <w:color w:val="000000"/>
          <w:sz w:val="24"/>
          <w:lang w:eastAsia="fr-FR"/>
        </w:rPr>
        <w:t>Question 1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: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br/>
        <w:t>Écrire une expression régulière pour identifier tous les numéros de téléphone au format </w:t>
      </w:r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(xxx) xxx-</w:t>
      </w:r>
      <w:proofErr w:type="spell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xxxx</w:t>
      </w:r>
      <w:proofErr w:type="spellEnd"/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:</w:t>
      </w:r>
    </w:p>
    <w:p w14:paraId="507EC8DA" w14:textId="77777777" w:rsidR="00A075C0" w:rsidRPr="00A075C0" w:rsidRDefault="00A075C0" w:rsidP="00A0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000000"/>
          <w:szCs w:val="20"/>
          <w:lang w:eastAsia="fr-FR"/>
        </w:rPr>
      </w:pPr>
      <w:proofErr w:type="gram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regex</w:t>
      </w:r>
      <w:proofErr w:type="gramEnd"/>
    </w:p>
    <w:p w14:paraId="2AEC3F3E" w14:textId="77777777" w:rsidR="00A075C0" w:rsidRPr="00A075C0" w:rsidRDefault="00A075C0" w:rsidP="00A0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000000"/>
          <w:szCs w:val="20"/>
          <w:lang w:eastAsia="fr-FR"/>
        </w:rPr>
      </w:pPr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Copier le code</w:t>
      </w:r>
    </w:p>
    <w:p w14:paraId="44430484" w14:textId="77777777" w:rsidR="00A075C0" w:rsidRPr="00A075C0" w:rsidRDefault="00A075C0" w:rsidP="00A0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000000"/>
          <w:szCs w:val="20"/>
          <w:lang w:eastAsia="fr-FR"/>
        </w:rPr>
      </w:pPr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\(\</w:t>
      </w:r>
      <w:proofErr w:type="gram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d{</w:t>
      </w:r>
      <w:proofErr w:type="gramEnd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3}\) \d{3}-\d{4}</w:t>
      </w:r>
    </w:p>
    <w:p w14:paraId="5A11115F" w14:textId="77777777" w:rsidR="00A075C0" w:rsidRPr="00A075C0" w:rsidRDefault="00A075C0" w:rsidP="00A075C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A075C0">
        <w:rPr>
          <w:rFonts w:ascii="Times New Roman" w:eastAsia="Times New Roman" w:hAnsi="Times New Roman" w:cs="Times New Roman"/>
          <w:b/>
          <w:bCs/>
          <w:color w:val="000000"/>
          <w:sz w:val="24"/>
          <w:lang w:eastAsia="fr-FR"/>
        </w:rPr>
        <w:t>Question 2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: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br/>
        <w:t>Utilisez </w:t>
      </w:r>
      <w:proofErr w:type="spell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grep</w:t>
      </w:r>
      <w:proofErr w:type="spellEnd"/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pour extraire toutes les lignes d’un fichier </w:t>
      </w:r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logs.txt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commençant par "Erreur" et se terminant par un numéro de référence alphanumérique :</w:t>
      </w:r>
    </w:p>
    <w:p w14:paraId="5BD4460C" w14:textId="77777777" w:rsidR="00A075C0" w:rsidRPr="00A075C0" w:rsidRDefault="00A075C0" w:rsidP="00A0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000000"/>
          <w:szCs w:val="20"/>
          <w:lang w:eastAsia="fr-FR"/>
        </w:rPr>
      </w:pPr>
      <w:proofErr w:type="spellStart"/>
      <w:proofErr w:type="gram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bash</w:t>
      </w:r>
      <w:proofErr w:type="spellEnd"/>
      <w:proofErr w:type="gramEnd"/>
    </w:p>
    <w:p w14:paraId="799020B5" w14:textId="77777777" w:rsidR="00A075C0" w:rsidRPr="00A075C0" w:rsidRDefault="00A075C0" w:rsidP="00A0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000000"/>
          <w:szCs w:val="20"/>
          <w:lang w:eastAsia="fr-FR"/>
        </w:rPr>
      </w:pPr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Copier le code</w:t>
      </w:r>
    </w:p>
    <w:p w14:paraId="2943C49A" w14:textId="77777777" w:rsidR="00A075C0" w:rsidRPr="00A075C0" w:rsidRDefault="00A075C0" w:rsidP="00A0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000000"/>
          <w:szCs w:val="20"/>
          <w:lang w:eastAsia="fr-FR"/>
        </w:rPr>
      </w:pPr>
      <w:proofErr w:type="spellStart"/>
      <w:proofErr w:type="gram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grep</w:t>
      </w:r>
      <w:proofErr w:type="spellEnd"/>
      <w:proofErr w:type="gramEnd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 xml:space="preserve"> "^Erreur.*[a-zA-Z0-9]$" logs.txt</w:t>
      </w:r>
    </w:p>
    <w:p w14:paraId="27DA23BC" w14:textId="77777777" w:rsidR="00A075C0" w:rsidRPr="00A075C0" w:rsidRDefault="00A075C0" w:rsidP="00A075C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A075C0">
        <w:rPr>
          <w:rFonts w:ascii="Times New Roman" w:eastAsia="Times New Roman" w:hAnsi="Times New Roman" w:cs="Times New Roman"/>
          <w:b/>
          <w:bCs/>
          <w:color w:val="000000"/>
          <w:sz w:val="24"/>
          <w:lang w:eastAsia="fr-FR"/>
        </w:rPr>
        <w:t>Question 3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: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br/>
        <w:t>Écrire une commande </w:t>
      </w:r>
      <w:proofErr w:type="spell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sed</w:t>
      </w:r>
      <w:proofErr w:type="spellEnd"/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pour remplacer tous les mots commençant par une lettre majuscule par "REMPLACÉ" :</w:t>
      </w:r>
    </w:p>
    <w:p w14:paraId="7699AA53" w14:textId="77777777" w:rsidR="00A075C0" w:rsidRPr="00A075C0" w:rsidRDefault="00A075C0" w:rsidP="00A0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000000"/>
          <w:szCs w:val="20"/>
          <w:lang w:eastAsia="fr-FR"/>
        </w:rPr>
      </w:pPr>
      <w:proofErr w:type="spellStart"/>
      <w:proofErr w:type="gram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bash</w:t>
      </w:r>
      <w:proofErr w:type="spellEnd"/>
      <w:proofErr w:type="gramEnd"/>
    </w:p>
    <w:p w14:paraId="002839DA" w14:textId="77777777" w:rsidR="00A075C0" w:rsidRPr="00A075C0" w:rsidRDefault="00A075C0" w:rsidP="00A0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000000"/>
          <w:szCs w:val="20"/>
          <w:lang w:eastAsia="fr-FR"/>
        </w:rPr>
      </w:pPr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Copier le code</w:t>
      </w:r>
    </w:p>
    <w:p w14:paraId="224011E0" w14:textId="77777777" w:rsidR="00A075C0" w:rsidRPr="00A075C0" w:rsidRDefault="00A075C0" w:rsidP="00A0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000000"/>
          <w:szCs w:val="20"/>
          <w:lang w:eastAsia="fr-FR"/>
        </w:rPr>
      </w:pPr>
      <w:proofErr w:type="spellStart"/>
      <w:proofErr w:type="gram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sed</w:t>
      </w:r>
      <w:proofErr w:type="spellEnd"/>
      <w:proofErr w:type="gramEnd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 xml:space="preserve"> 's/\b[A-Z][a-</w:t>
      </w:r>
      <w:proofErr w:type="spell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zA</w:t>
      </w:r>
      <w:proofErr w:type="spellEnd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-Z]*\b/REMPLACÉ/g' fichier.txt</w:t>
      </w:r>
    </w:p>
    <w:p w14:paraId="0EFA8244" w14:textId="77777777" w:rsidR="00A075C0" w:rsidRPr="00A075C0" w:rsidRDefault="00A075C0" w:rsidP="00A075C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A075C0">
        <w:rPr>
          <w:rFonts w:ascii="Times New Roman" w:eastAsia="Times New Roman" w:hAnsi="Times New Roman" w:cs="Times New Roman"/>
          <w:b/>
          <w:bCs/>
          <w:color w:val="000000"/>
          <w:sz w:val="24"/>
          <w:lang w:eastAsia="fr-FR"/>
        </w:rPr>
        <w:t>Question 4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: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br/>
        <w:t>Avec </w:t>
      </w:r>
      <w:proofErr w:type="spell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awk</w:t>
      </w:r>
      <w:proofErr w:type="spellEnd"/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, extraire toutes les lignes contenant une adresse </w:t>
      </w:r>
      <w:proofErr w:type="gramStart"/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e-mail</w:t>
      </w:r>
      <w:proofErr w:type="gramEnd"/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valide dans un fichier </w:t>
      </w:r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users.txt</w:t>
      </w:r>
      <w:r w:rsidRPr="00A075C0">
        <w:rPr>
          <w:rFonts w:ascii="Times New Roman" w:eastAsia="Times New Roman" w:hAnsi="Times New Roman" w:cs="Times New Roman"/>
          <w:color w:val="000000"/>
          <w:sz w:val="24"/>
          <w:lang w:eastAsia="fr-FR"/>
        </w:rPr>
        <w:t> :</w:t>
      </w:r>
    </w:p>
    <w:p w14:paraId="3B641BEE" w14:textId="77777777" w:rsidR="00A075C0" w:rsidRPr="00A075C0" w:rsidRDefault="00A075C0" w:rsidP="00A0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000000"/>
          <w:szCs w:val="20"/>
          <w:lang w:eastAsia="fr-FR"/>
        </w:rPr>
      </w:pPr>
      <w:proofErr w:type="spellStart"/>
      <w:proofErr w:type="gram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bash</w:t>
      </w:r>
      <w:proofErr w:type="spellEnd"/>
      <w:proofErr w:type="gramEnd"/>
    </w:p>
    <w:p w14:paraId="0A906044" w14:textId="77777777" w:rsidR="00A075C0" w:rsidRPr="00A075C0" w:rsidRDefault="00A075C0" w:rsidP="00A0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000000"/>
          <w:szCs w:val="20"/>
          <w:lang w:eastAsia="fr-FR"/>
        </w:rPr>
      </w:pPr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Copier le code</w:t>
      </w:r>
    </w:p>
    <w:p w14:paraId="5FC9CC45" w14:textId="77777777" w:rsidR="00A075C0" w:rsidRPr="00A075C0" w:rsidRDefault="00A075C0" w:rsidP="00A07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rPr>
          <w:rFonts w:ascii="Courier New" w:eastAsia="Times New Roman" w:hAnsi="Courier New" w:cs="Courier New"/>
          <w:color w:val="000000"/>
          <w:szCs w:val="20"/>
          <w:lang w:eastAsia="fr-FR"/>
        </w:rPr>
      </w:pPr>
      <w:proofErr w:type="spellStart"/>
      <w:proofErr w:type="gram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awk</w:t>
      </w:r>
      <w:proofErr w:type="spellEnd"/>
      <w:proofErr w:type="gramEnd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 xml:space="preserve"> '/^[a-zA-Z0-9._%+-]+@[a-zA-Z0-9.-]+\.[a-</w:t>
      </w:r>
      <w:proofErr w:type="spell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zA</w:t>
      </w:r>
      <w:proofErr w:type="spellEnd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-Z]{2,}$/ {</w:t>
      </w:r>
      <w:proofErr w:type="spellStart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>print</w:t>
      </w:r>
      <w:proofErr w:type="spellEnd"/>
      <w:r w:rsidRPr="00A075C0">
        <w:rPr>
          <w:rFonts w:ascii="Courier New" w:eastAsia="Times New Roman" w:hAnsi="Courier New" w:cs="Courier New"/>
          <w:color w:val="000000"/>
          <w:szCs w:val="20"/>
          <w:lang w:eastAsia="fr-FR"/>
        </w:rPr>
        <w:t xml:space="preserve"> $0}' users.txt</w:t>
      </w:r>
    </w:p>
    <w:p w14:paraId="389517A2" w14:textId="77777777" w:rsidR="00A075C0" w:rsidRPr="00114852" w:rsidRDefault="00A075C0" w:rsidP="00114852"/>
    <w:sectPr w:rsidR="00A075C0" w:rsidRPr="00114852" w:rsidSect="0096050A">
      <w:headerReference w:type="default" r:id="rId10"/>
      <w:footerReference w:type="default" r:id="rId11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1F3DF" w14:textId="77777777" w:rsidR="00CC2AF2" w:rsidRDefault="00CC2AF2" w:rsidP="00AC3A05">
      <w:r>
        <w:separator/>
      </w:r>
    </w:p>
  </w:endnote>
  <w:endnote w:type="continuationSeparator" w:id="0">
    <w:p w14:paraId="42EBAC08" w14:textId="77777777" w:rsidR="00CC2AF2" w:rsidRDefault="00CC2AF2" w:rsidP="00AC3A05">
      <w:r>
        <w:continuationSeparator/>
      </w:r>
    </w:p>
  </w:endnote>
  <w:endnote w:type="continuationNotice" w:id="1">
    <w:p w14:paraId="64761D83" w14:textId="77777777" w:rsidR="00CC2AF2" w:rsidRDefault="00CC2AF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Titre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81D8C" w14:textId="77777777" w:rsidR="002016D9" w:rsidRDefault="002016D9" w:rsidP="00406877">
    <w:pPr>
      <w:spacing w:line="240" w:lineRule="auto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ascii="Source Sans Pro" w:eastAsia="Times New Roman" w:hAnsi="Source Sans Pro" w:cs="Times New Roman"/>
        <w:b/>
        <w:bCs/>
        <w:noProof/>
        <w:color w:val="3D1652"/>
        <w:sz w:val="57"/>
        <w:szCs w:val="57"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405F9AB" wp14:editId="044807B1">
              <wp:simplePos x="0" y="0"/>
              <wp:positionH relativeFrom="column">
                <wp:posOffset>-1433195</wp:posOffset>
              </wp:positionH>
              <wp:positionV relativeFrom="paragraph">
                <wp:posOffset>-8890</wp:posOffset>
              </wp:positionV>
              <wp:extent cx="8293100" cy="16510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93100" cy="1651000"/>
                      </a:xfrm>
                      <a:prstGeom prst="rect">
                        <a:avLst/>
                      </a:prstGeom>
                      <a:solidFill>
                        <a:srgbClr val="3D165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C4FB72C" id="Rectangle 7" o:spid="_x0000_s1026" style="position:absolute;margin-left:-112.85pt;margin-top:-.7pt;width:653pt;height:130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" fillcolor="#3d1652" stroked="f" strokeweight="1pt"/>
          </w:pict>
        </mc:Fallback>
      </mc:AlternateContent>
    </w:r>
  </w:p>
  <w:p w14:paraId="53924BCA" w14:textId="77777777" w:rsidR="002016D9" w:rsidRDefault="002016D9" w:rsidP="006E47C9">
    <w:pPr>
      <w:spacing w:line="240" w:lineRule="auto"/>
      <w:ind w:right="-6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  <w:t>École Hexagone</w:t>
    </w:r>
  </w:p>
  <w:p w14:paraId="2E726C9C" w14:textId="77777777" w:rsidR="00503256" w:rsidRDefault="00503256" w:rsidP="00503256">
    <w:pPr>
      <w:spacing w:line="240" w:lineRule="auto"/>
      <w:ind w:right="-6"/>
      <w:jc w:val="left"/>
      <w:rPr>
        <w:rFonts w:eastAsia="Times New Roman" w:cs="Arial"/>
        <w:color w:val="FFFFFF" w:themeColor="background1"/>
        <w:sz w:val="18"/>
        <w:szCs w:val="18"/>
        <w:lang w:eastAsia="fr-FR"/>
      </w:rPr>
    </w:pPr>
    <w:proofErr w:type="spellStart"/>
    <w:r>
      <w:rPr>
        <w:rFonts w:eastAsia="Times New Roman" w:cs="Arial"/>
        <w:color w:val="FFFFFF" w:themeColor="background1"/>
        <w:sz w:val="18"/>
        <w:szCs w:val="18"/>
        <w:lang w:eastAsia="fr-FR"/>
      </w:rPr>
      <w:t>Footer</w:t>
    </w:r>
    <w:proofErr w:type="spellEnd"/>
    <w:r>
      <w:rPr>
        <w:rFonts w:eastAsia="Times New Roman" w:cs="Arial"/>
        <w:color w:val="FFFFFF" w:themeColor="background1"/>
        <w:sz w:val="18"/>
        <w:szCs w:val="18"/>
        <w:lang w:eastAsia="fr-FR"/>
      </w:rPr>
      <w:t xml:space="preserve"> avec </w:t>
    </w:r>
    <w:r>
      <w:rPr>
        <w:rFonts w:eastAsia="Times New Roman" w:cs="Arial"/>
        <w:color w:val="F9D24C"/>
        <w:sz w:val="18"/>
        <w:szCs w:val="18"/>
        <w:lang w:eastAsia="fr-FR"/>
      </w:rPr>
      <w:t>accentuations</w:t>
    </w:r>
    <w:r>
      <w:rPr>
        <w:rFonts w:eastAsia="Times New Roman" w:cs="Arial"/>
        <w:color w:val="FFFFFF" w:themeColor="background1"/>
        <w:sz w:val="18"/>
        <w:szCs w:val="18"/>
        <w:lang w:eastAsia="fr-FR"/>
      </w:rPr>
      <w:t>.</w:t>
    </w:r>
  </w:p>
  <w:p w14:paraId="76BD698C" w14:textId="77777777" w:rsidR="002016D9" w:rsidRPr="00406877" w:rsidRDefault="002016D9" w:rsidP="006E47C9">
    <w:pPr>
      <w:spacing w:line="240" w:lineRule="auto"/>
      <w:jc w:val="left"/>
      <w:rPr>
        <w:rFonts w:ascii="Times New Roman" w:eastAsia="Times New Roman" w:hAnsi="Times New Roman" w:cs="Times New Roman"/>
        <w:color w:val="3D1652"/>
        <w:sz w:val="15"/>
        <w:szCs w:val="15"/>
        <w:lang w:eastAsia="fr-FR"/>
      </w:rPr>
    </w:pP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>Page n°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PAGE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1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 xml:space="preserve"> / 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NUMPAGES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22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1E9E1" w14:textId="77777777" w:rsidR="00CC2AF2" w:rsidRDefault="00CC2AF2" w:rsidP="00AC3A05">
      <w:r>
        <w:separator/>
      </w:r>
    </w:p>
  </w:footnote>
  <w:footnote w:type="continuationSeparator" w:id="0">
    <w:p w14:paraId="2603CC0E" w14:textId="77777777" w:rsidR="00CC2AF2" w:rsidRDefault="00CC2AF2" w:rsidP="00AC3A05">
      <w:r>
        <w:continuationSeparator/>
      </w:r>
    </w:p>
  </w:footnote>
  <w:footnote w:type="continuationNotice" w:id="1">
    <w:p w14:paraId="7D1F6572" w14:textId="77777777" w:rsidR="00CC2AF2" w:rsidRDefault="00CC2AF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35CD7" w14:textId="77777777" w:rsidR="002016D9" w:rsidRDefault="002016D9">
    <w:pPr>
      <w:pStyle w:val="En-tte"/>
    </w:pPr>
    <w:r w:rsidRPr="00AC3A05">
      <w:rPr>
        <w:noProof/>
      </w:rPr>
      <w:drawing>
        <wp:anchor distT="0" distB="0" distL="114300" distR="114300" simplePos="0" relativeHeight="251658241" behindDoc="0" locked="0" layoutInCell="1" allowOverlap="1" wp14:anchorId="43E090F3" wp14:editId="1925A3B4">
          <wp:simplePos x="0" y="0"/>
          <wp:positionH relativeFrom="margin">
            <wp:posOffset>-421640</wp:posOffset>
          </wp:positionH>
          <wp:positionV relativeFrom="margin">
            <wp:posOffset>-1177925</wp:posOffset>
          </wp:positionV>
          <wp:extent cx="2501900" cy="914400"/>
          <wp:effectExtent l="0" t="0" r="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19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9D7999" w14:textId="77777777" w:rsidR="002016D9" w:rsidRDefault="002016D9">
    <w:pPr>
      <w:pStyle w:val="En-tte"/>
    </w:pPr>
  </w:p>
  <w:p w14:paraId="2A4EC617" w14:textId="77777777" w:rsidR="002016D9" w:rsidRDefault="002016D9">
    <w:pPr>
      <w:pStyle w:val="En-tte"/>
    </w:pPr>
  </w:p>
  <w:p w14:paraId="2B121C3A" w14:textId="77777777" w:rsidR="00BC724B" w:rsidRDefault="00BC724B">
    <w:pPr>
      <w:pStyle w:val="En-tte"/>
    </w:pPr>
  </w:p>
  <w:p w14:paraId="70D19590" w14:textId="77777777" w:rsidR="002016D9" w:rsidRDefault="002016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7961"/>
    <w:multiLevelType w:val="hybridMultilevel"/>
    <w:tmpl w:val="9D5EB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005C"/>
    <w:multiLevelType w:val="hybridMultilevel"/>
    <w:tmpl w:val="E8DCF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F24BC"/>
    <w:multiLevelType w:val="multilevel"/>
    <w:tmpl w:val="E38C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2766E"/>
    <w:multiLevelType w:val="hybridMultilevel"/>
    <w:tmpl w:val="6D386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169E4"/>
    <w:multiLevelType w:val="hybridMultilevel"/>
    <w:tmpl w:val="2D789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5F73"/>
    <w:multiLevelType w:val="hybridMultilevel"/>
    <w:tmpl w:val="1348F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B0D"/>
    <w:multiLevelType w:val="hybridMultilevel"/>
    <w:tmpl w:val="EEC48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5E40"/>
    <w:multiLevelType w:val="hybridMultilevel"/>
    <w:tmpl w:val="2F006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8008C"/>
    <w:multiLevelType w:val="multilevel"/>
    <w:tmpl w:val="30768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43CC3"/>
    <w:multiLevelType w:val="hybridMultilevel"/>
    <w:tmpl w:val="8B887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007A2"/>
    <w:multiLevelType w:val="hybridMultilevel"/>
    <w:tmpl w:val="F5182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52BD1"/>
    <w:multiLevelType w:val="hybridMultilevel"/>
    <w:tmpl w:val="74B84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93598"/>
    <w:multiLevelType w:val="hybridMultilevel"/>
    <w:tmpl w:val="8C2E2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72D33"/>
    <w:multiLevelType w:val="hybridMultilevel"/>
    <w:tmpl w:val="7196E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350E8"/>
    <w:multiLevelType w:val="hybridMultilevel"/>
    <w:tmpl w:val="56D0D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D526E"/>
    <w:multiLevelType w:val="multilevel"/>
    <w:tmpl w:val="3A74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785D98"/>
    <w:multiLevelType w:val="hybridMultilevel"/>
    <w:tmpl w:val="AABEB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57789"/>
    <w:multiLevelType w:val="hybridMultilevel"/>
    <w:tmpl w:val="071C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A2D2C"/>
    <w:multiLevelType w:val="hybridMultilevel"/>
    <w:tmpl w:val="7AE667E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24F6165"/>
    <w:multiLevelType w:val="hybridMultilevel"/>
    <w:tmpl w:val="77D22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47A9D"/>
    <w:multiLevelType w:val="hybridMultilevel"/>
    <w:tmpl w:val="EE48D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C267C"/>
    <w:multiLevelType w:val="hybridMultilevel"/>
    <w:tmpl w:val="57ACB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82B9F"/>
    <w:multiLevelType w:val="hybridMultilevel"/>
    <w:tmpl w:val="3CE6A16A"/>
    <w:lvl w:ilvl="0" w:tplc="0C8CC45A">
      <w:start w:val="1"/>
      <w:numFmt w:val="bullet"/>
      <w:pStyle w:val="ListesPl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9487E"/>
    <w:multiLevelType w:val="multilevel"/>
    <w:tmpl w:val="845A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3E6898"/>
    <w:multiLevelType w:val="hybridMultilevel"/>
    <w:tmpl w:val="A6BE6B6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A716924"/>
    <w:multiLevelType w:val="multilevel"/>
    <w:tmpl w:val="CE94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D67571"/>
    <w:multiLevelType w:val="multilevel"/>
    <w:tmpl w:val="98C4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70F3B"/>
    <w:multiLevelType w:val="hybridMultilevel"/>
    <w:tmpl w:val="18C23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53BF9"/>
    <w:multiLevelType w:val="hybridMultilevel"/>
    <w:tmpl w:val="A8844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D23A6"/>
    <w:multiLevelType w:val="multilevel"/>
    <w:tmpl w:val="812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95839">
    <w:abstractNumId w:val="22"/>
  </w:num>
  <w:num w:numId="2" w16cid:durableId="801506412">
    <w:abstractNumId w:val="10"/>
  </w:num>
  <w:num w:numId="3" w16cid:durableId="2014719479">
    <w:abstractNumId w:val="11"/>
  </w:num>
  <w:num w:numId="4" w16cid:durableId="291442154">
    <w:abstractNumId w:val="20"/>
  </w:num>
  <w:num w:numId="5" w16cid:durableId="1012415795">
    <w:abstractNumId w:val="12"/>
  </w:num>
  <w:num w:numId="6" w16cid:durableId="1025907018">
    <w:abstractNumId w:val="9"/>
  </w:num>
  <w:num w:numId="7" w16cid:durableId="270670511">
    <w:abstractNumId w:val="7"/>
  </w:num>
  <w:num w:numId="8" w16cid:durableId="1374306377">
    <w:abstractNumId w:val="17"/>
  </w:num>
  <w:num w:numId="9" w16cid:durableId="893202785">
    <w:abstractNumId w:val="1"/>
  </w:num>
  <w:num w:numId="10" w16cid:durableId="1983346978">
    <w:abstractNumId w:val="21"/>
  </w:num>
  <w:num w:numId="11" w16cid:durableId="1069576178">
    <w:abstractNumId w:val="14"/>
  </w:num>
  <w:num w:numId="12" w16cid:durableId="1280260391">
    <w:abstractNumId w:val="0"/>
  </w:num>
  <w:num w:numId="13" w16cid:durableId="558328435">
    <w:abstractNumId w:val="4"/>
  </w:num>
  <w:num w:numId="14" w16cid:durableId="1547644753">
    <w:abstractNumId w:val="13"/>
  </w:num>
  <w:num w:numId="15" w16cid:durableId="1853639156">
    <w:abstractNumId w:val="16"/>
  </w:num>
  <w:num w:numId="16" w16cid:durableId="1266423776">
    <w:abstractNumId w:val="29"/>
  </w:num>
  <w:num w:numId="17" w16cid:durableId="812410737">
    <w:abstractNumId w:val="19"/>
  </w:num>
  <w:num w:numId="18" w16cid:durableId="71662275">
    <w:abstractNumId w:val="3"/>
  </w:num>
  <w:num w:numId="19" w16cid:durableId="478155632">
    <w:abstractNumId w:val="28"/>
  </w:num>
  <w:num w:numId="20" w16cid:durableId="906719318">
    <w:abstractNumId w:val="6"/>
  </w:num>
  <w:num w:numId="21" w16cid:durableId="1955283676">
    <w:abstractNumId w:val="18"/>
  </w:num>
  <w:num w:numId="22" w16cid:durableId="1441412965">
    <w:abstractNumId w:val="27"/>
  </w:num>
  <w:num w:numId="23" w16cid:durableId="1129081832">
    <w:abstractNumId w:val="24"/>
  </w:num>
  <w:num w:numId="24" w16cid:durableId="391273589">
    <w:abstractNumId w:val="5"/>
  </w:num>
  <w:num w:numId="25" w16cid:durableId="80684673">
    <w:abstractNumId w:val="2"/>
  </w:num>
  <w:num w:numId="26" w16cid:durableId="1136146888">
    <w:abstractNumId w:val="15"/>
  </w:num>
  <w:num w:numId="27" w16cid:durableId="871765857">
    <w:abstractNumId w:val="26"/>
  </w:num>
  <w:num w:numId="28" w16cid:durableId="1396703834">
    <w:abstractNumId w:val="25"/>
  </w:num>
  <w:num w:numId="29" w16cid:durableId="1729448598">
    <w:abstractNumId w:val="23"/>
  </w:num>
  <w:num w:numId="30" w16cid:durableId="258413177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C0"/>
    <w:rsid w:val="00000732"/>
    <w:rsid w:val="00027D94"/>
    <w:rsid w:val="00040841"/>
    <w:rsid w:val="00050356"/>
    <w:rsid w:val="000742D5"/>
    <w:rsid w:val="00077110"/>
    <w:rsid w:val="00086F5A"/>
    <w:rsid w:val="00094E38"/>
    <w:rsid w:val="000C5CCE"/>
    <w:rsid w:val="000E3289"/>
    <w:rsid w:val="00114852"/>
    <w:rsid w:val="001215A2"/>
    <w:rsid w:val="0013773C"/>
    <w:rsid w:val="001509F2"/>
    <w:rsid w:val="001556F5"/>
    <w:rsid w:val="001618D7"/>
    <w:rsid w:val="00186F22"/>
    <w:rsid w:val="0018708F"/>
    <w:rsid w:val="00187B73"/>
    <w:rsid w:val="001C1FC5"/>
    <w:rsid w:val="001C2D3B"/>
    <w:rsid w:val="001C660F"/>
    <w:rsid w:val="001D0CEB"/>
    <w:rsid w:val="001F3717"/>
    <w:rsid w:val="001F4C6F"/>
    <w:rsid w:val="002016D9"/>
    <w:rsid w:val="00213647"/>
    <w:rsid w:val="002167D7"/>
    <w:rsid w:val="00226A99"/>
    <w:rsid w:val="00237C9F"/>
    <w:rsid w:val="00240746"/>
    <w:rsid w:val="00240C12"/>
    <w:rsid w:val="002440C8"/>
    <w:rsid w:val="00244A39"/>
    <w:rsid w:val="00277743"/>
    <w:rsid w:val="002816BC"/>
    <w:rsid w:val="002839BD"/>
    <w:rsid w:val="00287AD3"/>
    <w:rsid w:val="002A45AD"/>
    <w:rsid w:val="002C15E9"/>
    <w:rsid w:val="002D0AFF"/>
    <w:rsid w:val="002F28B6"/>
    <w:rsid w:val="002F4226"/>
    <w:rsid w:val="0030067C"/>
    <w:rsid w:val="00324CE9"/>
    <w:rsid w:val="00330B02"/>
    <w:rsid w:val="00331880"/>
    <w:rsid w:val="00337F2C"/>
    <w:rsid w:val="00343729"/>
    <w:rsid w:val="00346FFD"/>
    <w:rsid w:val="00351D18"/>
    <w:rsid w:val="00386B22"/>
    <w:rsid w:val="003D4339"/>
    <w:rsid w:val="003E7FBE"/>
    <w:rsid w:val="003F673E"/>
    <w:rsid w:val="00406877"/>
    <w:rsid w:val="00413072"/>
    <w:rsid w:val="00421B1D"/>
    <w:rsid w:val="00427166"/>
    <w:rsid w:val="00432749"/>
    <w:rsid w:val="004327D7"/>
    <w:rsid w:val="00451D9B"/>
    <w:rsid w:val="004524A5"/>
    <w:rsid w:val="0046147F"/>
    <w:rsid w:val="00472098"/>
    <w:rsid w:val="004744DC"/>
    <w:rsid w:val="004904FE"/>
    <w:rsid w:val="004A1293"/>
    <w:rsid w:val="004B3101"/>
    <w:rsid w:val="004B4850"/>
    <w:rsid w:val="004D0DBF"/>
    <w:rsid w:val="004D578B"/>
    <w:rsid w:val="004D77B5"/>
    <w:rsid w:val="004E2748"/>
    <w:rsid w:val="004E4498"/>
    <w:rsid w:val="004E4C28"/>
    <w:rsid w:val="004E55A0"/>
    <w:rsid w:val="004E6915"/>
    <w:rsid w:val="00503256"/>
    <w:rsid w:val="005122C5"/>
    <w:rsid w:val="0052484B"/>
    <w:rsid w:val="005271F8"/>
    <w:rsid w:val="00530D21"/>
    <w:rsid w:val="00533B23"/>
    <w:rsid w:val="00534A97"/>
    <w:rsid w:val="00535A07"/>
    <w:rsid w:val="0055480A"/>
    <w:rsid w:val="00587634"/>
    <w:rsid w:val="00592E1E"/>
    <w:rsid w:val="005B3DC0"/>
    <w:rsid w:val="005C11E8"/>
    <w:rsid w:val="005C4A0A"/>
    <w:rsid w:val="005D5178"/>
    <w:rsid w:val="005F17F0"/>
    <w:rsid w:val="00604E41"/>
    <w:rsid w:val="0060691B"/>
    <w:rsid w:val="0062697E"/>
    <w:rsid w:val="006339F5"/>
    <w:rsid w:val="0063580D"/>
    <w:rsid w:val="006364CE"/>
    <w:rsid w:val="006425F3"/>
    <w:rsid w:val="00652A87"/>
    <w:rsid w:val="00654550"/>
    <w:rsid w:val="00655513"/>
    <w:rsid w:val="00662A65"/>
    <w:rsid w:val="00662F63"/>
    <w:rsid w:val="0067697B"/>
    <w:rsid w:val="00691980"/>
    <w:rsid w:val="006A462E"/>
    <w:rsid w:val="006A5E8C"/>
    <w:rsid w:val="006A7DD4"/>
    <w:rsid w:val="006B45B3"/>
    <w:rsid w:val="006E366D"/>
    <w:rsid w:val="006E47C9"/>
    <w:rsid w:val="00704094"/>
    <w:rsid w:val="00706437"/>
    <w:rsid w:val="00713BC3"/>
    <w:rsid w:val="00732C7F"/>
    <w:rsid w:val="0074177C"/>
    <w:rsid w:val="007447BE"/>
    <w:rsid w:val="007A7BD5"/>
    <w:rsid w:val="007B3824"/>
    <w:rsid w:val="007E1A7E"/>
    <w:rsid w:val="007E74D7"/>
    <w:rsid w:val="00823764"/>
    <w:rsid w:val="00826290"/>
    <w:rsid w:val="008423A4"/>
    <w:rsid w:val="00850FD6"/>
    <w:rsid w:val="008574EB"/>
    <w:rsid w:val="008A4A0A"/>
    <w:rsid w:val="008C073A"/>
    <w:rsid w:val="008C6D1D"/>
    <w:rsid w:val="0090337C"/>
    <w:rsid w:val="00916EBD"/>
    <w:rsid w:val="009321EC"/>
    <w:rsid w:val="00940F3E"/>
    <w:rsid w:val="009437A9"/>
    <w:rsid w:val="009458EE"/>
    <w:rsid w:val="0096050A"/>
    <w:rsid w:val="009624C0"/>
    <w:rsid w:val="00977BC2"/>
    <w:rsid w:val="0098103A"/>
    <w:rsid w:val="009C116A"/>
    <w:rsid w:val="009C2C3D"/>
    <w:rsid w:val="009D7CFC"/>
    <w:rsid w:val="009E06B8"/>
    <w:rsid w:val="009E13B0"/>
    <w:rsid w:val="009E79A3"/>
    <w:rsid w:val="00A075C0"/>
    <w:rsid w:val="00A210F4"/>
    <w:rsid w:val="00A42769"/>
    <w:rsid w:val="00A63DF0"/>
    <w:rsid w:val="00A71ADC"/>
    <w:rsid w:val="00A749C3"/>
    <w:rsid w:val="00A83693"/>
    <w:rsid w:val="00AB1827"/>
    <w:rsid w:val="00AC3A05"/>
    <w:rsid w:val="00AE5BFD"/>
    <w:rsid w:val="00AF5BE3"/>
    <w:rsid w:val="00B44273"/>
    <w:rsid w:val="00B474FA"/>
    <w:rsid w:val="00B51D5D"/>
    <w:rsid w:val="00B560F6"/>
    <w:rsid w:val="00B77F06"/>
    <w:rsid w:val="00B852CC"/>
    <w:rsid w:val="00B86075"/>
    <w:rsid w:val="00BA2A1A"/>
    <w:rsid w:val="00BB2525"/>
    <w:rsid w:val="00BC55DA"/>
    <w:rsid w:val="00BC724B"/>
    <w:rsid w:val="00BE259C"/>
    <w:rsid w:val="00BE2B4D"/>
    <w:rsid w:val="00BE34A4"/>
    <w:rsid w:val="00BF4180"/>
    <w:rsid w:val="00BF5656"/>
    <w:rsid w:val="00C073A7"/>
    <w:rsid w:val="00C11E8E"/>
    <w:rsid w:val="00C1266B"/>
    <w:rsid w:val="00C14F59"/>
    <w:rsid w:val="00C15EAE"/>
    <w:rsid w:val="00C209FE"/>
    <w:rsid w:val="00C24EFF"/>
    <w:rsid w:val="00C40F27"/>
    <w:rsid w:val="00C60254"/>
    <w:rsid w:val="00C63EA4"/>
    <w:rsid w:val="00C667A2"/>
    <w:rsid w:val="00C74BFC"/>
    <w:rsid w:val="00C77832"/>
    <w:rsid w:val="00C816BD"/>
    <w:rsid w:val="00CB2217"/>
    <w:rsid w:val="00CC2AF2"/>
    <w:rsid w:val="00CC582E"/>
    <w:rsid w:val="00CC7032"/>
    <w:rsid w:val="00CD099E"/>
    <w:rsid w:val="00CE0DE2"/>
    <w:rsid w:val="00CE14F7"/>
    <w:rsid w:val="00CF2D7D"/>
    <w:rsid w:val="00D31383"/>
    <w:rsid w:val="00D328E3"/>
    <w:rsid w:val="00D821B8"/>
    <w:rsid w:val="00D821F6"/>
    <w:rsid w:val="00D858BA"/>
    <w:rsid w:val="00D921D3"/>
    <w:rsid w:val="00D97447"/>
    <w:rsid w:val="00DA3692"/>
    <w:rsid w:val="00DB0A23"/>
    <w:rsid w:val="00DB0E2A"/>
    <w:rsid w:val="00DB48CE"/>
    <w:rsid w:val="00DE1D06"/>
    <w:rsid w:val="00E12D56"/>
    <w:rsid w:val="00E22887"/>
    <w:rsid w:val="00E32535"/>
    <w:rsid w:val="00E752E7"/>
    <w:rsid w:val="00E842E6"/>
    <w:rsid w:val="00EC7B86"/>
    <w:rsid w:val="00ED41A3"/>
    <w:rsid w:val="00EF61B2"/>
    <w:rsid w:val="00F206A1"/>
    <w:rsid w:val="00F30183"/>
    <w:rsid w:val="00F35C06"/>
    <w:rsid w:val="00F51BC3"/>
    <w:rsid w:val="00F57421"/>
    <w:rsid w:val="00F70C4B"/>
    <w:rsid w:val="00F772B1"/>
    <w:rsid w:val="00FB6443"/>
    <w:rsid w:val="00FC483B"/>
    <w:rsid w:val="00FD079F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0949F2"/>
  <w15:chartTrackingRefBased/>
  <w15:docId w15:val="{C3F079C3-DF5E-324D-8971-45445D45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93"/>
    <w:pPr>
      <w:spacing w:line="360" w:lineRule="auto"/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83693"/>
    <w:pPr>
      <w:keepNext/>
      <w:keepLines/>
      <w:spacing w:before="240"/>
      <w:outlineLvl w:val="0"/>
    </w:pPr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83693"/>
    <w:pPr>
      <w:outlineLvl w:val="1"/>
    </w:pPr>
    <w:rPr>
      <w:sz w:val="24"/>
      <w:u w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36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3A05"/>
  </w:style>
  <w:style w:type="paragraph" w:styleId="Pieddepage">
    <w:name w:val="footer"/>
    <w:basedOn w:val="Normal"/>
    <w:link w:val="Pieddepag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3A05"/>
  </w:style>
  <w:style w:type="character" w:customStyle="1" w:styleId="Titre2Car">
    <w:name w:val="Titre 2 Car"/>
    <w:basedOn w:val="Policepardfaut"/>
    <w:link w:val="Titre2"/>
    <w:uiPriority w:val="9"/>
    <w:rsid w:val="00A83693"/>
    <w:rPr>
      <w:rFonts w:ascii="Roboto" w:eastAsiaTheme="majorEastAsia" w:hAnsi="Roboto" w:cs="Times New Roman (Titres CS)"/>
      <w:b/>
      <w:color w:val="3D1652"/>
      <w:szCs w:val="32"/>
      <w:u w:color="F9D24C"/>
    </w:rPr>
  </w:style>
  <w:style w:type="character" w:customStyle="1" w:styleId="Titre1Car">
    <w:name w:val="Titre 1 Car"/>
    <w:basedOn w:val="Policepardfaut"/>
    <w:link w:val="Titre1"/>
    <w:uiPriority w:val="9"/>
    <w:rsid w:val="00A83693"/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table" w:styleId="Grilledutableau">
    <w:name w:val="Table Grid"/>
    <w:basedOn w:val="TableauNormal"/>
    <w:uiPriority w:val="39"/>
    <w:rsid w:val="00D3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3693"/>
    <w:pPr>
      <w:ind w:left="720"/>
      <w:contextualSpacing/>
    </w:pPr>
  </w:style>
  <w:style w:type="paragraph" w:customStyle="1" w:styleId="ListesPlan">
    <w:name w:val="ListesPlan"/>
    <w:basedOn w:val="Normal"/>
    <w:qFormat/>
    <w:rsid w:val="00A83693"/>
    <w:pPr>
      <w:numPr>
        <w:numId w:val="1"/>
      </w:numPr>
      <w:spacing w:line="240" w:lineRule="auto"/>
      <w:ind w:left="170" w:hanging="170"/>
    </w:pPr>
    <w:rPr>
      <w:sz w:val="18"/>
    </w:rPr>
  </w:style>
  <w:style w:type="character" w:customStyle="1" w:styleId="apple-converted-space">
    <w:name w:val="apple-converted-space"/>
    <w:basedOn w:val="Policepardfaut"/>
    <w:rsid w:val="00406877"/>
  </w:style>
  <w:style w:type="character" w:styleId="Lienhypertexte">
    <w:name w:val="Hyperlink"/>
    <w:basedOn w:val="Policepardfaut"/>
    <w:uiPriority w:val="99"/>
    <w:unhideWhenUsed/>
    <w:rsid w:val="006E47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47C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55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550"/>
    <w:rPr>
      <w:rFonts w:ascii="Times New Roman" w:hAnsi="Times New Roman" w:cs="Times New Roman"/>
      <w:sz w:val="18"/>
      <w:szCs w:val="18"/>
    </w:rPr>
  </w:style>
  <w:style w:type="paragraph" w:customStyle="1" w:styleId="texte">
    <w:name w:val="texte"/>
    <w:basedOn w:val="Normal"/>
    <w:rsid w:val="002016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70C4B"/>
    <w:rPr>
      <w:color w:val="954F72" w:themeColor="followedHyperlink"/>
      <w:u w:val="single"/>
    </w:rPr>
  </w:style>
  <w:style w:type="character" w:customStyle="1" w:styleId="private-truncated-stringinner">
    <w:name w:val="private-truncated-string__inner"/>
    <w:basedOn w:val="Policepardfaut"/>
    <w:rsid w:val="00CF2D7D"/>
  </w:style>
  <w:style w:type="character" w:customStyle="1" w:styleId="Titre3Car">
    <w:name w:val="Titre 3 Car"/>
    <w:basedOn w:val="Policepardfaut"/>
    <w:link w:val="Titre3"/>
    <w:uiPriority w:val="9"/>
    <w:rsid w:val="0021364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075C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fr-FR"/>
    </w:rPr>
  </w:style>
  <w:style w:type="character" w:styleId="lev">
    <w:name w:val="Strong"/>
    <w:basedOn w:val="Policepardfaut"/>
    <w:uiPriority w:val="22"/>
    <w:qFormat/>
    <w:rsid w:val="00A075C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075C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75C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builtin">
    <w:name w:val="hljs-built_in"/>
    <w:basedOn w:val="Policepardfaut"/>
    <w:rsid w:val="00A075C0"/>
  </w:style>
  <w:style w:type="character" w:customStyle="1" w:styleId="hljs-string">
    <w:name w:val="hljs-string"/>
    <w:basedOn w:val="Policepardfaut"/>
    <w:rsid w:val="00A07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16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1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9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5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2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2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elineekoue/Library/Group%20Containers/UBF8T346G9.Office/User%20Content.localized/Templates.localized/Hexagone%20-%20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50B6A1E874E4394773573DE94027E" ma:contentTypeVersion="9" ma:contentTypeDescription="Crée un document." ma:contentTypeScope="" ma:versionID="15206f0d71b306f27611275f26b83c84">
  <xsd:schema xmlns:xsd="http://www.w3.org/2001/XMLSchema" xmlns:xs="http://www.w3.org/2001/XMLSchema" xmlns:p="http://schemas.microsoft.com/office/2006/metadata/properties" xmlns:ns2="e391d096-28c5-45a1-a411-d43292038654" xmlns:ns3="6cddb424-2ac1-4bff-b545-dac3b501642d" targetNamespace="http://schemas.microsoft.com/office/2006/metadata/properties" ma:root="true" ma:fieldsID="a1ba3ccdaf97de2a26a741184ac361e1" ns2:_="" ns3:_="">
    <xsd:import namespace="e391d096-28c5-45a1-a411-d43292038654"/>
    <xsd:import namespace="6cddb424-2ac1-4bff-b545-dac3b50164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1d096-28c5-45a1-a411-d43292038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64ed0f0-2f21-47c7-b19f-b03a5fb5b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db424-2ac1-4bff-b545-dac3b501642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77ea97d-bea4-466c-86fb-3bbb62903c83}" ma:internalName="TaxCatchAll" ma:showField="CatchAllData" ma:web="6cddb424-2ac1-4bff-b545-dac3b5016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91d096-28c5-45a1-a411-d43292038654">
      <Terms xmlns="http://schemas.microsoft.com/office/infopath/2007/PartnerControls"/>
    </lcf76f155ced4ddcb4097134ff3c332f>
    <TaxCatchAll xmlns="6cddb424-2ac1-4bff-b545-dac3b501642d" xsi:nil="true"/>
  </documentManagement>
</p:properties>
</file>

<file path=customXml/itemProps1.xml><?xml version="1.0" encoding="utf-8"?>
<ds:datastoreItem xmlns:ds="http://schemas.openxmlformats.org/officeDocument/2006/customXml" ds:itemID="{08AC1BA0-4D7D-445C-8F7D-B435E4861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1d096-28c5-45a1-a411-d43292038654"/>
    <ds:schemaRef ds:uri="6cddb424-2ac1-4bff-b545-dac3b5016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D2972-197F-4DB2-963D-93B78AB36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9D5DF3-53E7-4A4F-ABAB-069F18DC634B}">
  <ds:schemaRefs>
    <ds:schemaRef ds:uri="http://schemas.microsoft.com/office/2006/metadata/properties"/>
    <ds:schemaRef ds:uri="http://schemas.microsoft.com/office/infopath/2007/PartnerControls"/>
    <ds:schemaRef ds:uri="e391d096-28c5-45a1-a411-d43292038654"/>
    <ds:schemaRef ds:uri="6cddb424-2ac1-4bff-b545-dac3b50164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Hexagone - Modele.dotx</Template>
  <TotalTime>3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EKOUE</dc:creator>
  <cp:keywords/>
  <dc:description/>
  <cp:lastModifiedBy>Micheline EKOUE</cp:lastModifiedBy>
  <cp:revision>3</cp:revision>
  <cp:lastPrinted>2024-09-24T12:21:00Z</cp:lastPrinted>
  <dcterms:created xsi:type="dcterms:W3CDTF">2025-01-02T13:14:00Z</dcterms:created>
  <dcterms:modified xsi:type="dcterms:W3CDTF">2025-01-02T13:17:00Z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0x01010002550B6A1E874E4394773573DE94027E</vt:lpwstr>
  </property>
  <property fmtid="{D5CDD505-2E9C-101B-9397-08002B2CF9AE}" pid="3" name="MediaServiceImageTags">
    <vt:lpwstr/>
  </property>
</Properties>
</file>