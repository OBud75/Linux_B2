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4279" w14:textId="4615D333" w:rsidR="00B063A1" w:rsidRDefault="00B063A1" w:rsidP="00460697">
      <w:pPr>
        <w:pStyle w:val="Titre1"/>
        <w:jc w:val="center"/>
      </w:pPr>
      <w:r>
        <w:t>2LADM – TP10</w:t>
      </w:r>
      <w:r w:rsidR="00090747">
        <w:t>8</w:t>
      </w:r>
    </w:p>
    <w:p w14:paraId="1D1D289B" w14:textId="77777777" w:rsidR="00B063A1" w:rsidRDefault="00B063A1" w:rsidP="00460697">
      <w:pPr>
        <w:jc w:val="center"/>
        <w:rPr>
          <w:b/>
          <w:bCs/>
        </w:rPr>
      </w:pPr>
    </w:p>
    <w:p w14:paraId="0487F4E9" w14:textId="66B9E64D" w:rsidR="006E6580" w:rsidRPr="0040322E" w:rsidRDefault="00B063A1" w:rsidP="006E6580">
      <w:pPr>
        <w:pStyle w:val="Titre1"/>
        <w:jc w:val="center"/>
        <w:rPr>
          <w:bCs/>
        </w:rPr>
      </w:pPr>
      <w:r w:rsidRPr="00B063A1">
        <w:t xml:space="preserve">TP : </w:t>
      </w:r>
      <w:r w:rsidR="00090747" w:rsidRPr="00090747">
        <w:t>Services systèmes essentiels - Gestion de l'horloge, des journaux, du courrier et des imprimantes sous Linux</w:t>
      </w:r>
    </w:p>
    <w:p w14:paraId="65F79554" w14:textId="6ECB469D" w:rsidR="00B063A1" w:rsidRDefault="00B063A1" w:rsidP="00460697">
      <w:pPr>
        <w:pStyle w:val="Titre1"/>
        <w:jc w:val="center"/>
      </w:pPr>
    </w:p>
    <w:p w14:paraId="350BBC01" w14:textId="77777777" w:rsidR="00460697" w:rsidRPr="00460697" w:rsidRDefault="00460697" w:rsidP="00460697"/>
    <w:p w14:paraId="0FBC6868" w14:textId="47B49406" w:rsidR="00090747" w:rsidRDefault="00090747" w:rsidP="00090747"/>
    <w:p w14:paraId="49FE26E9" w14:textId="77777777" w:rsidR="00090747" w:rsidRDefault="00090747" w:rsidP="00090747">
      <w:pPr>
        <w:pStyle w:val="Titre3"/>
        <w:rPr>
          <w:color w:val="000000"/>
        </w:rPr>
      </w:pPr>
      <w:r>
        <w:rPr>
          <w:color w:val="000000"/>
        </w:rPr>
        <w:t>Objectifs du TP :</w:t>
      </w:r>
    </w:p>
    <w:p w14:paraId="36279D46" w14:textId="77777777" w:rsidR="00090747" w:rsidRDefault="00090747" w:rsidP="00090747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color w:val="000000"/>
        </w:rPr>
      </w:pPr>
      <w:r>
        <w:rPr>
          <w:rStyle w:val="lev"/>
          <w:color w:val="000000"/>
        </w:rPr>
        <w:t>Configurer l'horloge système et matérielle</w:t>
      </w:r>
      <w:r>
        <w:rPr>
          <w:color w:val="000000"/>
        </w:rPr>
        <w:t>, le fuseau horaire et synchroniser l'heure avec des serveurs NTP (Network Time Protocol).</w:t>
      </w:r>
    </w:p>
    <w:p w14:paraId="28C95E19" w14:textId="77777777" w:rsidR="00090747" w:rsidRDefault="00090747" w:rsidP="00090747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color w:val="000000"/>
        </w:rPr>
      </w:pPr>
      <w:r>
        <w:rPr>
          <w:rStyle w:val="lev"/>
          <w:color w:val="000000"/>
        </w:rPr>
        <w:t>Gérer les journaux systèmes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à l'aide de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rsyslog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et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systemd-journald</w:t>
      </w:r>
      <w:proofErr w:type="spellEnd"/>
      <w:r>
        <w:rPr>
          <w:color w:val="000000"/>
        </w:rPr>
        <w:t>, configurer la rotation des logs et l'interrogation des journaux.</w:t>
      </w:r>
    </w:p>
    <w:p w14:paraId="502BAC7D" w14:textId="77777777" w:rsidR="00090747" w:rsidRDefault="00090747" w:rsidP="00090747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color w:val="000000"/>
        </w:rPr>
      </w:pPr>
      <w:r>
        <w:rPr>
          <w:rStyle w:val="lev"/>
          <w:color w:val="000000"/>
        </w:rPr>
        <w:t>Administrer l'agent de transfert de courrier (MTA)</w:t>
      </w:r>
      <w:r>
        <w:rPr>
          <w:color w:val="000000"/>
        </w:rPr>
        <w:t xml:space="preserve">, configurer des alias et transférer des </w:t>
      </w:r>
      <w:proofErr w:type="gramStart"/>
      <w:r>
        <w:rPr>
          <w:color w:val="000000"/>
        </w:rPr>
        <w:t>emails</w:t>
      </w:r>
      <w:proofErr w:type="gramEnd"/>
      <w:r>
        <w:rPr>
          <w:color w:val="000000"/>
        </w:rPr>
        <w:t>.</w:t>
      </w:r>
    </w:p>
    <w:p w14:paraId="36851539" w14:textId="77777777" w:rsidR="00090747" w:rsidRDefault="00090747" w:rsidP="00090747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color w:val="000000"/>
        </w:rPr>
      </w:pPr>
      <w:r>
        <w:rPr>
          <w:rStyle w:val="lev"/>
          <w:color w:val="000000"/>
        </w:rPr>
        <w:t>Configurer les imprimantes et résoudre les problèmes d'impression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à l'aide de CUPS (Common Unix Printing System).</w:t>
      </w:r>
    </w:p>
    <w:p w14:paraId="4C1A1FC3" w14:textId="569493B1" w:rsidR="00090747" w:rsidRDefault="00090747">
      <w:pPr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1CF2C186" w14:textId="77777777" w:rsidR="00090747" w:rsidRDefault="00090747" w:rsidP="00090747">
      <w:pPr>
        <w:spacing w:before="100" w:beforeAutospacing="1" w:after="100" w:afterAutospacing="1" w:line="240" w:lineRule="auto"/>
        <w:jc w:val="left"/>
        <w:rPr>
          <w:color w:val="000000"/>
        </w:rPr>
      </w:pPr>
    </w:p>
    <w:p w14:paraId="48C430F6" w14:textId="5925EEAB" w:rsidR="00090747" w:rsidRPr="00090747" w:rsidRDefault="00090747" w:rsidP="00090747">
      <w:pPr>
        <w:pStyle w:val="Titre2"/>
      </w:pPr>
      <w:r w:rsidRPr="00090747">
        <w:rPr>
          <w:rStyle w:val="lev"/>
          <w:b/>
          <w:bCs w:val="0"/>
        </w:rPr>
        <w:t xml:space="preserve">Exercice 1 : Gestion de l’horloge système </w:t>
      </w:r>
    </w:p>
    <w:p w14:paraId="29971620" w14:textId="77777777" w:rsidR="00090747" w:rsidRDefault="00090747" w:rsidP="00090747">
      <w:pPr>
        <w:pStyle w:val="Titre3"/>
      </w:pPr>
      <w:r>
        <w:t>1.1.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Configuration de l'heure système</w:t>
      </w:r>
    </w:p>
    <w:p w14:paraId="24388B6A" w14:textId="77777777" w:rsidR="00090747" w:rsidRDefault="00090747" w:rsidP="00090747">
      <w:pPr>
        <w:pStyle w:val="NormalWeb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Affichez l'heure et la date actuelles du système.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0A9BFAF1" w14:textId="77777777" w:rsidTr="00090747">
        <w:tc>
          <w:tcPr>
            <w:tcW w:w="9056" w:type="dxa"/>
          </w:tcPr>
          <w:p w14:paraId="70003BA0" w14:textId="77777777" w:rsidR="00090747" w:rsidRDefault="00090747" w:rsidP="00090747">
            <w:pPr>
              <w:pStyle w:val="NormalWeb"/>
              <w:rPr>
                <w:color w:val="000000"/>
              </w:rPr>
            </w:pPr>
          </w:p>
          <w:p w14:paraId="1512BAFB" w14:textId="77777777" w:rsidR="00090747" w:rsidRDefault="00090747" w:rsidP="00090747">
            <w:pPr>
              <w:pStyle w:val="NormalWeb"/>
              <w:rPr>
                <w:color w:val="000000"/>
              </w:rPr>
            </w:pPr>
          </w:p>
        </w:tc>
      </w:tr>
    </w:tbl>
    <w:p w14:paraId="3DCD7285" w14:textId="77777777" w:rsidR="00090747" w:rsidRDefault="00090747" w:rsidP="00090747">
      <w:pPr>
        <w:pStyle w:val="NormalWeb"/>
        <w:rPr>
          <w:color w:val="000000"/>
        </w:rPr>
      </w:pPr>
    </w:p>
    <w:p w14:paraId="077EC95C" w14:textId="77777777" w:rsidR="00090747" w:rsidRDefault="00090747" w:rsidP="00090747">
      <w:pPr>
        <w:pStyle w:val="NormalWeb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Modifiez l'heure du système pour qu'elle soit</w:t>
      </w:r>
      <w:r>
        <w:rPr>
          <w:rStyle w:val="apple-converted-space"/>
          <w:color w:val="000000"/>
        </w:rPr>
        <w:t> </w:t>
      </w:r>
      <w:r>
        <w:rPr>
          <w:rStyle w:val="lev"/>
          <w:color w:val="000000"/>
        </w:rPr>
        <w:t>le 1er janvier 2025 à 12h00</w:t>
      </w:r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53752C55" w14:textId="77777777" w:rsidTr="001F2A65">
        <w:tc>
          <w:tcPr>
            <w:tcW w:w="9056" w:type="dxa"/>
          </w:tcPr>
          <w:p w14:paraId="2EA13BC1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7A7E1EEC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4360D284" w14:textId="77777777" w:rsidR="00090747" w:rsidRDefault="00090747" w:rsidP="00090747">
      <w:pPr>
        <w:pStyle w:val="NormalWeb"/>
        <w:rPr>
          <w:color w:val="000000"/>
        </w:rPr>
      </w:pPr>
    </w:p>
    <w:p w14:paraId="0ABB0DDC" w14:textId="77777777" w:rsidR="00090747" w:rsidRDefault="00090747" w:rsidP="00090747">
      <w:pPr>
        <w:pStyle w:val="NormalWeb"/>
        <w:numPr>
          <w:ilvl w:val="0"/>
          <w:numId w:val="67"/>
        </w:numPr>
        <w:rPr>
          <w:color w:val="000000"/>
        </w:rPr>
      </w:pPr>
      <w:r>
        <w:rPr>
          <w:color w:val="000000"/>
        </w:rPr>
        <w:t>Affichez de nouveau l'heure et la date pour vérifier que la modification a bien été effectuée.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2DEEEBC5" w14:textId="77777777" w:rsidTr="001F2A65">
        <w:tc>
          <w:tcPr>
            <w:tcW w:w="9056" w:type="dxa"/>
          </w:tcPr>
          <w:p w14:paraId="3E342CFC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72AE909E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1F7AC8C1" w14:textId="77777777" w:rsidR="00090747" w:rsidRDefault="00090747" w:rsidP="00090747">
      <w:pPr>
        <w:pStyle w:val="PrformatHTML"/>
        <w:rPr>
          <w:rStyle w:val="hljs-builtin"/>
          <w:color w:val="000000"/>
        </w:rPr>
      </w:pPr>
    </w:p>
    <w:p w14:paraId="32A13A08" w14:textId="77777777" w:rsidR="00090747" w:rsidRDefault="00090747" w:rsidP="00090747">
      <w:pPr>
        <w:pStyle w:val="PrformatHTML"/>
        <w:ind w:left="1440"/>
        <w:rPr>
          <w:rStyle w:val="CodeHTML"/>
          <w:rFonts w:eastAsiaTheme="majorEastAsia"/>
          <w:color w:val="000000"/>
        </w:rPr>
      </w:pPr>
    </w:p>
    <w:p w14:paraId="3170338E" w14:textId="77777777" w:rsidR="00090747" w:rsidRDefault="00090747" w:rsidP="00090747">
      <w:pPr>
        <w:pStyle w:val="Titre3"/>
      </w:pPr>
      <w:r>
        <w:t>1.2.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Configuration de l’horloge matérielle en UTC</w:t>
      </w:r>
    </w:p>
    <w:p w14:paraId="3876A3C8" w14:textId="77777777" w:rsidR="00090747" w:rsidRDefault="00090747" w:rsidP="00090747">
      <w:pPr>
        <w:pStyle w:val="NormalWeb"/>
        <w:numPr>
          <w:ilvl w:val="0"/>
          <w:numId w:val="68"/>
        </w:numPr>
        <w:rPr>
          <w:color w:val="000000"/>
        </w:rPr>
      </w:pPr>
      <w:r>
        <w:rPr>
          <w:color w:val="000000"/>
        </w:rPr>
        <w:t>Vérifiez l'heure de l'horloge matérielle.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56346FE0" w14:textId="77777777" w:rsidTr="001F2A65">
        <w:tc>
          <w:tcPr>
            <w:tcW w:w="9056" w:type="dxa"/>
          </w:tcPr>
          <w:p w14:paraId="60A35A96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75D70DAC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1F753EAE" w14:textId="77777777" w:rsidR="00090747" w:rsidRDefault="00090747" w:rsidP="00090747">
      <w:pPr>
        <w:pStyle w:val="NormalWeb"/>
        <w:rPr>
          <w:color w:val="000000"/>
        </w:rPr>
      </w:pPr>
    </w:p>
    <w:p w14:paraId="6537B9B7" w14:textId="77777777" w:rsidR="00090747" w:rsidRDefault="00090747" w:rsidP="00090747">
      <w:pPr>
        <w:pStyle w:val="NormalWeb"/>
        <w:numPr>
          <w:ilvl w:val="0"/>
          <w:numId w:val="68"/>
        </w:numPr>
        <w:rPr>
          <w:color w:val="000000"/>
        </w:rPr>
      </w:pPr>
      <w:r>
        <w:rPr>
          <w:color w:val="000000"/>
        </w:rPr>
        <w:t>Réglez l'horloge matérielle pour qu'elle soit en temps UTC.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7650B302" w14:textId="77777777" w:rsidTr="001F2A65">
        <w:tc>
          <w:tcPr>
            <w:tcW w:w="9056" w:type="dxa"/>
          </w:tcPr>
          <w:p w14:paraId="070EEC17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6283D35E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17987722" w14:textId="77777777" w:rsidR="00090747" w:rsidRDefault="00090747" w:rsidP="00090747">
      <w:pPr>
        <w:pStyle w:val="NormalWeb"/>
        <w:rPr>
          <w:color w:val="000000"/>
        </w:rPr>
      </w:pPr>
    </w:p>
    <w:p w14:paraId="1476482A" w14:textId="77777777" w:rsidR="00090747" w:rsidRDefault="00090747" w:rsidP="00090747">
      <w:pPr>
        <w:pStyle w:val="Titre3"/>
      </w:pPr>
      <w:r>
        <w:t>1.3.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Configuration du fuseau horaire</w:t>
      </w:r>
    </w:p>
    <w:p w14:paraId="18BB4070" w14:textId="77777777" w:rsidR="00090747" w:rsidRDefault="00090747" w:rsidP="00090747">
      <w:pPr>
        <w:pStyle w:val="NormalWeb"/>
        <w:numPr>
          <w:ilvl w:val="0"/>
          <w:numId w:val="69"/>
        </w:numPr>
        <w:rPr>
          <w:color w:val="000000"/>
        </w:rPr>
      </w:pPr>
      <w:r>
        <w:rPr>
          <w:color w:val="000000"/>
        </w:rPr>
        <w:t>Affichez le fuseau horaire actuel.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484738E1" w14:textId="77777777" w:rsidTr="001F2A65">
        <w:tc>
          <w:tcPr>
            <w:tcW w:w="9056" w:type="dxa"/>
          </w:tcPr>
          <w:p w14:paraId="38EC4C1B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5C30695F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6E2F4CEC" w14:textId="77777777" w:rsidR="00090747" w:rsidRDefault="00090747" w:rsidP="00090747">
      <w:pPr>
        <w:pStyle w:val="NormalWeb"/>
        <w:rPr>
          <w:color w:val="000000"/>
        </w:rPr>
      </w:pPr>
    </w:p>
    <w:p w14:paraId="43DC85F6" w14:textId="77777777" w:rsidR="00090747" w:rsidRDefault="00090747" w:rsidP="00090747">
      <w:pPr>
        <w:pStyle w:val="NormalWeb"/>
        <w:numPr>
          <w:ilvl w:val="0"/>
          <w:numId w:val="69"/>
        </w:numPr>
        <w:rPr>
          <w:color w:val="000000"/>
        </w:rPr>
      </w:pPr>
      <w:r>
        <w:rPr>
          <w:color w:val="000000"/>
        </w:rPr>
        <w:t>Modifiez le fuseau horaire pour</w:t>
      </w:r>
      <w:r>
        <w:rPr>
          <w:rStyle w:val="apple-converted-space"/>
          <w:color w:val="000000"/>
        </w:rPr>
        <w:t> </w:t>
      </w:r>
      <w:r>
        <w:rPr>
          <w:rStyle w:val="lev"/>
          <w:color w:val="000000"/>
        </w:rPr>
        <w:t>Europe/Paris</w:t>
      </w:r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1054E8C3" w14:textId="77777777" w:rsidTr="001F2A65">
        <w:tc>
          <w:tcPr>
            <w:tcW w:w="9056" w:type="dxa"/>
          </w:tcPr>
          <w:p w14:paraId="1427C746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55148C3D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7FA5F224" w14:textId="77777777" w:rsidR="00090747" w:rsidRDefault="00090747" w:rsidP="00090747">
      <w:pPr>
        <w:pStyle w:val="NormalWeb"/>
        <w:rPr>
          <w:color w:val="000000"/>
        </w:rPr>
      </w:pPr>
    </w:p>
    <w:p w14:paraId="7EDD4CF1" w14:textId="77777777" w:rsidR="00090747" w:rsidRDefault="00090747" w:rsidP="00090747">
      <w:pPr>
        <w:pStyle w:val="NormalWeb"/>
        <w:numPr>
          <w:ilvl w:val="0"/>
          <w:numId w:val="69"/>
        </w:numPr>
        <w:rPr>
          <w:color w:val="000000"/>
        </w:rPr>
      </w:pPr>
      <w:r>
        <w:rPr>
          <w:color w:val="000000"/>
        </w:rPr>
        <w:t>Vérifiez à nouveau le fuseau horaire pour vous assurer de la modification.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224F0542" w14:textId="77777777" w:rsidTr="001F2A65">
        <w:tc>
          <w:tcPr>
            <w:tcW w:w="9056" w:type="dxa"/>
          </w:tcPr>
          <w:p w14:paraId="7EEE774F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1D640CE2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4F953355" w14:textId="77777777" w:rsidR="00090747" w:rsidRDefault="00090747" w:rsidP="00090747">
      <w:pPr>
        <w:pStyle w:val="NormalWeb"/>
        <w:rPr>
          <w:color w:val="000000"/>
        </w:rPr>
      </w:pPr>
    </w:p>
    <w:p w14:paraId="1BD4AE7D" w14:textId="77777777" w:rsidR="00090747" w:rsidRDefault="00090747" w:rsidP="00090747">
      <w:pPr>
        <w:pStyle w:val="Titre3"/>
      </w:pPr>
      <w:r>
        <w:t>1.4.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Configuration de NTP (Network Time Protocol)</w:t>
      </w:r>
    </w:p>
    <w:p w14:paraId="4936AC4E" w14:textId="77777777" w:rsidR="00090747" w:rsidRDefault="00090747" w:rsidP="00090747">
      <w:pPr>
        <w:pStyle w:val="NormalWeb"/>
        <w:numPr>
          <w:ilvl w:val="0"/>
          <w:numId w:val="70"/>
        </w:numPr>
        <w:rPr>
          <w:color w:val="000000"/>
        </w:rPr>
      </w:pPr>
      <w:r>
        <w:rPr>
          <w:color w:val="000000"/>
        </w:rPr>
        <w:t>Installez le service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chrony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pour la synchronisation de l'heure.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631D6DAF" w14:textId="77777777" w:rsidTr="001F2A65">
        <w:tc>
          <w:tcPr>
            <w:tcW w:w="9056" w:type="dxa"/>
          </w:tcPr>
          <w:p w14:paraId="4EEF48FD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4CD0035A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625F0373" w14:textId="77777777" w:rsidR="00090747" w:rsidRDefault="00090747" w:rsidP="00090747">
      <w:pPr>
        <w:pStyle w:val="NormalWeb"/>
        <w:rPr>
          <w:color w:val="000000"/>
        </w:rPr>
      </w:pPr>
    </w:p>
    <w:p w14:paraId="7ADF2EE4" w14:textId="77777777" w:rsidR="00090747" w:rsidRDefault="00090747" w:rsidP="00090747">
      <w:pPr>
        <w:pStyle w:val="NormalWeb"/>
        <w:numPr>
          <w:ilvl w:val="0"/>
          <w:numId w:val="70"/>
        </w:numPr>
        <w:rPr>
          <w:color w:val="000000"/>
        </w:rPr>
      </w:pPr>
      <w:r>
        <w:rPr>
          <w:color w:val="000000"/>
        </w:rPr>
        <w:t>Vérifiez le statut du service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chrony</w:t>
      </w:r>
      <w:proofErr w:type="spellEnd"/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7F38025B" w14:textId="77777777" w:rsidTr="001F2A65">
        <w:tc>
          <w:tcPr>
            <w:tcW w:w="9056" w:type="dxa"/>
          </w:tcPr>
          <w:p w14:paraId="49E8C9EC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02973E27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7DD707C1" w14:textId="77777777" w:rsidR="00090747" w:rsidRDefault="00090747" w:rsidP="00090747">
      <w:pPr>
        <w:pStyle w:val="NormalWeb"/>
        <w:rPr>
          <w:color w:val="000000"/>
        </w:rPr>
      </w:pPr>
    </w:p>
    <w:p w14:paraId="18591EA4" w14:textId="22BF5300" w:rsidR="00090747" w:rsidRPr="00090747" w:rsidRDefault="00090747" w:rsidP="00090747">
      <w:pPr>
        <w:pStyle w:val="NormalWeb"/>
        <w:numPr>
          <w:ilvl w:val="0"/>
          <w:numId w:val="70"/>
        </w:numPr>
        <w:rPr>
          <w:rStyle w:val="lev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</w:pPr>
      <w:r>
        <w:rPr>
          <w:color w:val="000000"/>
        </w:rPr>
        <w:t>Synchronisez l'heure avec un serveur NTP.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209C5A77" w14:textId="77777777" w:rsidTr="001F2A65">
        <w:tc>
          <w:tcPr>
            <w:tcW w:w="9056" w:type="dxa"/>
          </w:tcPr>
          <w:p w14:paraId="4CCD3078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76C938FE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58543B98" w14:textId="77777777" w:rsidR="00090747" w:rsidRDefault="00090747" w:rsidP="00090747">
      <w:pPr>
        <w:pStyle w:val="NormalWeb"/>
        <w:rPr>
          <w:rStyle w:val="CodeHTML"/>
          <w:rFonts w:eastAsiaTheme="majorEastAsia"/>
          <w:color w:val="000000"/>
        </w:rPr>
      </w:pPr>
    </w:p>
    <w:p w14:paraId="2DF925DD" w14:textId="77777777" w:rsidR="00090747" w:rsidRDefault="00090747" w:rsidP="00090747">
      <w:pPr>
        <w:pStyle w:val="NormalWeb"/>
        <w:numPr>
          <w:ilvl w:val="0"/>
          <w:numId w:val="70"/>
        </w:numPr>
        <w:rPr>
          <w:color w:val="000000"/>
        </w:rPr>
      </w:pPr>
      <w:r>
        <w:rPr>
          <w:color w:val="000000"/>
        </w:rPr>
        <w:t>Vérifiez la synchronisation avec le serveur NTP.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090747" w14:paraId="12E1A9CA" w14:textId="77777777" w:rsidTr="001F2A65">
        <w:tc>
          <w:tcPr>
            <w:tcW w:w="9056" w:type="dxa"/>
          </w:tcPr>
          <w:p w14:paraId="5FD7555D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  <w:p w14:paraId="62F2ACF2" w14:textId="77777777" w:rsidR="00090747" w:rsidRDefault="00090747" w:rsidP="001F2A65">
            <w:pPr>
              <w:pStyle w:val="NormalWeb"/>
              <w:rPr>
                <w:color w:val="000000"/>
              </w:rPr>
            </w:pPr>
          </w:p>
        </w:tc>
      </w:tr>
    </w:tbl>
    <w:p w14:paraId="315B4D1C" w14:textId="77777777" w:rsidR="00090747" w:rsidRDefault="00090747" w:rsidP="00090747">
      <w:pPr>
        <w:pStyle w:val="NormalWeb"/>
        <w:rPr>
          <w:color w:val="000000"/>
        </w:rPr>
      </w:pPr>
    </w:p>
    <w:p w14:paraId="714BDC05" w14:textId="763B771B" w:rsidR="00090747" w:rsidRDefault="00090747" w:rsidP="00090747"/>
    <w:p w14:paraId="06449FA9" w14:textId="62554702" w:rsidR="00090747" w:rsidRPr="00090747" w:rsidRDefault="00090747" w:rsidP="00090747">
      <w:pPr>
        <w:pStyle w:val="Titre2"/>
      </w:pPr>
      <w:r w:rsidRPr="00090747">
        <w:rPr>
          <w:rStyle w:val="lev"/>
          <w:b/>
          <w:bCs w:val="0"/>
        </w:rPr>
        <w:t xml:space="preserve">Exercice 2 : Gestion des journaux systèmes </w:t>
      </w:r>
    </w:p>
    <w:p w14:paraId="11ADC2FB" w14:textId="77777777" w:rsidR="00090747" w:rsidRDefault="00090747" w:rsidP="00090747">
      <w:pPr>
        <w:pStyle w:val="Titre3"/>
      </w:pPr>
      <w:r>
        <w:t>2.1.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 xml:space="preserve">Configuration de </w:t>
      </w:r>
      <w:proofErr w:type="spellStart"/>
      <w:r>
        <w:rPr>
          <w:rStyle w:val="lev"/>
          <w:b w:val="0"/>
          <w:bCs w:val="0"/>
          <w:color w:val="000000"/>
        </w:rPr>
        <w:t>rsyslog</w:t>
      </w:r>
      <w:proofErr w:type="spellEnd"/>
    </w:p>
    <w:p w14:paraId="521DCD95" w14:textId="77777777" w:rsidR="00090747" w:rsidRDefault="00090747" w:rsidP="00090747">
      <w:pPr>
        <w:pStyle w:val="NormalWeb"/>
        <w:numPr>
          <w:ilvl w:val="0"/>
          <w:numId w:val="71"/>
        </w:numPr>
        <w:rPr>
          <w:color w:val="000000"/>
        </w:rPr>
      </w:pPr>
      <w:r>
        <w:rPr>
          <w:color w:val="000000"/>
        </w:rPr>
        <w:t>Affichez le fichier de configuration principal de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rsyslog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</w:t>
      </w:r>
      <w:r>
        <w:rPr>
          <w:rStyle w:val="CodeHTML"/>
          <w:rFonts w:eastAsiaTheme="majorEastAsia"/>
          <w:color w:val="000000"/>
        </w:rPr>
        <w:t>/</w:t>
      </w:r>
      <w:proofErr w:type="spellStart"/>
      <w:r>
        <w:rPr>
          <w:rStyle w:val="CodeHTML"/>
          <w:rFonts w:eastAsiaTheme="majorEastAsia"/>
          <w:color w:val="000000"/>
        </w:rPr>
        <w:t>etc</w:t>
      </w:r>
      <w:proofErr w:type="spellEnd"/>
      <w:r>
        <w:rPr>
          <w:rStyle w:val="CodeHTML"/>
          <w:rFonts w:eastAsiaTheme="majorEastAsia"/>
          <w:color w:val="000000"/>
        </w:rPr>
        <w:t>/</w:t>
      </w:r>
      <w:proofErr w:type="spellStart"/>
      <w:r>
        <w:rPr>
          <w:rStyle w:val="CodeHTML"/>
          <w:rFonts w:eastAsiaTheme="majorEastAsia"/>
          <w:color w:val="000000"/>
        </w:rPr>
        <w:t>rsyslog.conf</w:t>
      </w:r>
      <w:proofErr w:type="spellEnd"/>
      <w:r>
        <w:rPr>
          <w:color w:val="000000"/>
        </w:rPr>
        <w:t>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01575BDD" w14:textId="77777777" w:rsidTr="001F2A65">
        <w:tc>
          <w:tcPr>
            <w:tcW w:w="9056" w:type="dxa"/>
          </w:tcPr>
          <w:p w14:paraId="3D0A910B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596B382F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72191BCA" w14:textId="77777777" w:rsidR="00AF72B6" w:rsidRDefault="00AF72B6" w:rsidP="00AF72B6">
      <w:pPr>
        <w:pStyle w:val="NormalWeb"/>
        <w:rPr>
          <w:color w:val="000000"/>
        </w:rPr>
      </w:pPr>
    </w:p>
    <w:p w14:paraId="7336E0CF" w14:textId="77777777" w:rsidR="00090747" w:rsidRDefault="00090747" w:rsidP="00090747">
      <w:pPr>
        <w:pStyle w:val="NormalWeb"/>
        <w:numPr>
          <w:ilvl w:val="0"/>
          <w:numId w:val="71"/>
        </w:numPr>
        <w:rPr>
          <w:color w:val="000000"/>
        </w:rPr>
      </w:pPr>
      <w:r>
        <w:rPr>
          <w:color w:val="000000"/>
        </w:rPr>
        <w:t>Ajoutez une ligne dans le fichier</w:t>
      </w:r>
      <w:r>
        <w:rPr>
          <w:rStyle w:val="apple-converted-space"/>
          <w:color w:val="000000"/>
        </w:rPr>
        <w:t> </w:t>
      </w:r>
      <w:r>
        <w:rPr>
          <w:rStyle w:val="CodeHTML"/>
          <w:rFonts w:eastAsiaTheme="majorEastAsia"/>
          <w:color w:val="000000"/>
        </w:rPr>
        <w:t>/</w:t>
      </w:r>
      <w:proofErr w:type="spellStart"/>
      <w:r>
        <w:rPr>
          <w:rStyle w:val="CodeHTML"/>
          <w:rFonts w:eastAsiaTheme="majorEastAsia"/>
          <w:color w:val="000000"/>
        </w:rPr>
        <w:t>etc</w:t>
      </w:r>
      <w:proofErr w:type="spellEnd"/>
      <w:r>
        <w:rPr>
          <w:rStyle w:val="CodeHTML"/>
          <w:rFonts w:eastAsiaTheme="majorEastAsia"/>
          <w:color w:val="000000"/>
        </w:rPr>
        <w:t>/</w:t>
      </w:r>
      <w:proofErr w:type="spellStart"/>
      <w:r>
        <w:rPr>
          <w:rStyle w:val="CodeHTML"/>
          <w:rFonts w:eastAsiaTheme="majorEastAsia"/>
          <w:color w:val="000000"/>
        </w:rPr>
        <w:t>rsyslog.conf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pour rediriger les logs d'authentification vers un fichier spécifique</w:t>
      </w:r>
      <w:r>
        <w:rPr>
          <w:rStyle w:val="apple-converted-space"/>
          <w:color w:val="000000"/>
        </w:rPr>
        <w:t> </w:t>
      </w:r>
      <w:r>
        <w:rPr>
          <w:rStyle w:val="CodeHTML"/>
          <w:rFonts w:eastAsiaTheme="majorEastAsia"/>
          <w:color w:val="000000"/>
        </w:rPr>
        <w:t>/var/log/auth.log</w:t>
      </w:r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1D309507" w14:textId="77777777" w:rsidTr="001F2A65">
        <w:tc>
          <w:tcPr>
            <w:tcW w:w="9056" w:type="dxa"/>
          </w:tcPr>
          <w:p w14:paraId="614A3702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772D3AAA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5768FABF" w14:textId="77777777" w:rsidR="00AF72B6" w:rsidRDefault="00AF72B6" w:rsidP="00AF72B6">
      <w:pPr>
        <w:pStyle w:val="NormalWeb"/>
        <w:rPr>
          <w:color w:val="000000"/>
        </w:rPr>
      </w:pPr>
    </w:p>
    <w:p w14:paraId="1C6C3C27" w14:textId="77777777" w:rsidR="00090747" w:rsidRDefault="00090747" w:rsidP="00090747">
      <w:pPr>
        <w:pStyle w:val="NormalWeb"/>
        <w:numPr>
          <w:ilvl w:val="0"/>
          <w:numId w:val="71"/>
        </w:numPr>
        <w:rPr>
          <w:color w:val="000000"/>
        </w:rPr>
      </w:pPr>
      <w:r>
        <w:rPr>
          <w:color w:val="000000"/>
        </w:rPr>
        <w:t>Vérifiez que le fichier de log</w:t>
      </w:r>
      <w:r>
        <w:rPr>
          <w:rStyle w:val="apple-converted-space"/>
          <w:color w:val="000000"/>
        </w:rPr>
        <w:t> </w:t>
      </w:r>
      <w:r>
        <w:rPr>
          <w:rStyle w:val="CodeHTML"/>
          <w:rFonts w:eastAsiaTheme="majorEastAsia"/>
          <w:color w:val="000000"/>
        </w:rPr>
        <w:t>/var/log/auth.log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contient bien des entrées.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1188B601" w14:textId="77777777" w:rsidTr="001F2A65">
        <w:tc>
          <w:tcPr>
            <w:tcW w:w="9056" w:type="dxa"/>
          </w:tcPr>
          <w:p w14:paraId="72D03CE2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39BC8D62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2C932026" w14:textId="77777777" w:rsidR="00AF72B6" w:rsidRDefault="00AF72B6" w:rsidP="00AF72B6">
      <w:pPr>
        <w:pStyle w:val="NormalWeb"/>
        <w:rPr>
          <w:color w:val="000000"/>
        </w:rPr>
      </w:pPr>
    </w:p>
    <w:p w14:paraId="73BCF782" w14:textId="77777777" w:rsidR="00090747" w:rsidRDefault="00090747" w:rsidP="00AF72B6">
      <w:pPr>
        <w:pStyle w:val="Titre3"/>
      </w:pPr>
      <w:r>
        <w:t>2.2.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Utilisation de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journalctl</w:t>
      </w:r>
      <w:proofErr w:type="spellEnd"/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 xml:space="preserve">pour interroger les journaux </w:t>
      </w:r>
      <w:proofErr w:type="spellStart"/>
      <w:r>
        <w:rPr>
          <w:rStyle w:val="lev"/>
          <w:b w:val="0"/>
          <w:bCs w:val="0"/>
          <w:color w:val="000000"/>
        </w:rPr>
        <w:t>systemd</w:t>
      </w:r>
      <w:proofErr w:type="spellEnd"/>
    </w:p>
    <w:p w14:paraId="33701EE7" w14:textId="77777777" w:rsidR="00090747" w:rsidRDefault="00090747" w:rsidP="00090747">
      <w:pPr>
        <w:pStyle w:val="NormalWeb"/>
        <w:numPr>
          <w:ilvl w:val="0"/>
          <w:numId w:val="72"/>
        </w:numPr>
        <w:rPr>
          <w:color w:val="000000"/>
        </w:rPr>
      </w:pPr>
      <w:r>
        <w:rPr>
          <w:color w:val="000000"/>
        </w:rPr>
        <w:t>Affichez les derniers journaux système à l'aide de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journalctl</w:t>
      </w:r>
      <w:proofErr w:type="spellEnd"/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1600C0D5" w14:textId="77777777" w:rsidTr="001F2A65">
        <w:tc>
          <w:tcPr>
            <w:tcW w:w="9056" w:type="dxa"/>
          </w:tcPr>
          <w:p w14:paraId="22498194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78FCD192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0A2DE797" w14:textId="35F26958" w:rsidR="00090747" w:rsidRDefault="00090747" w:rsidP="00090747">
      <w:pPr>
        <w:pStyle w:val="NormalWeb"/>
        <w:numPr>
          <w:ilvl w:val="0"/>
          <w:numId w:val="72"/>
        </w:numPr>
        <w:rPr>
          <w:color w:val="000000"/>
        </w:rPr>
      </w:pPr>
      <w:proofErr w:type="gramStart"/>
      <w:r>
        <w:rPr>
          <w:color w:val="000000"/>
        </w:rPr>
        <w:t>les</w:t>
      </w:r>
      <w:proofErr w:type="gramEnd"/>
      <w:r>
        <w:rPr>
          <w:color w:val="000000"/>
        </w:rPr>
        <w:t xml:space="preserve"> entrées liées au service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lev"/>
          <w:color w:val="000000"/>
        </w:rPr>
        <w:t>sshd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(serveur SSH).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6D538EED" w14:textId="77777777" w:rsidTr="001F2A65">
        <w:tc>
          <w:tcPr>
            <w:tcW w:w="9056" w:type="dxa"/>
          </w:tcPr>
          <w:p w14:paraId="59D92BE4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7B75B2A6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02285FBF" w14:textId="77777777" w:rsidR="00090747" w:rsidRDefault="00090747" w:rsidP="00090747">
      <w:pPr>
        <w:pStyle w:val="NormalWeb"/>
        <w:numPr>
          <w:ilvl w:val="0"/>
          <w:numId w:val="72"/>
        </w:numPr>
        <w:rPr>
          <w:color w:val="000000"/>
        </w:rPr>
      </w:pPr>
      <w:r>
        <w:rPr>
          <w:color w:val="000000"/>
        </w:rPr>
        <w:t>Affichez les journaux de la journée en cours.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4872B9B9" w14:textId="77777777" w:rsidTr="001F2A65">
        <w:tc>
          <w:tcPr>
            <w:tcW w:w="9056" w:type="dxa"/>
          </w:tcPr>
          <w:p w14:paraId="4EA4CA3B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22EF112D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72BB6101" w14:textId="77777777" w:rsidR="00AF72B6" w:rsidRDefault="00AF72B6" w:rsidP="00AF72B6">
      <w:pPr>
        <w:pStyle w:val="NormalWeb"/>
        <w:rPr>
          <w:color w:val="000000"/>
        </w:rPr>
      </w:pPr>
    </w:p>
    <w:p w14:paraId="06395C57" w14:textId="5BE7C388" w:rsidR="00090747" w:rsidRPr="00AF72B6" w:rsidRDefault="00090747" w:rsidP="00AF72B6">
      <w:pPr>
        <w:pStyle w:val="NormalWeb"/>
        <w:numPr>
          <w:ilvl w:val="0"/>
          <w:numId w:val="72"/>
        </w:numPr>
        <w:rPr>
          <w:rStyle w:val="lev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</w:pPr>
      <w:r>
        <w:rPr>
          <w:color w:val="000000"/>
        </w:rPr>
        <w:t>Configurez le stockage persistant des journaux pour que les logs ne soient pas perdus après un redémarrage du système.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303A6792" w14:textId="77777777" w:rsidTr="001F2A65">
        <w:tc>
          <w:tcPr>
            <w:tcW w:w="9056" w:type="dxa"/>
          </w:tcPr>
          <w:p w14:paraId="791BFD3B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41CEA91C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28692F13" w14:textId="77777777" w:rsidR="00AF72B6" w:rsidRDefault="00AF72B6" w:rsidP="00AF72B6">
      <w:pPr>
        <w:pStyle w:val="NormalWeb"/>
        <w:rPr>
          <w:rStyle w:val="CodeHTML"/>
          <w:rFonts w:eastAsiaTheme="majorEastAsia"/>
          <w:color w:val="000000"/>
        </w:rPr>
      </w:pPr>
    </w:p>
    <w:p w14:paraId="61982FC0" w14:textId="77777777" w:rsidR="00090747" w:rsidRDefault="00090747" w:rsidP="00090747">
      <w:pPr>
        <w:pStyle w:val="NormalWeb"/>
        <w:numPr>
          <w:ilvl w:val="0"/>
          <w:numId w:val="72"/>
        </w:numPr>
        <w:rPr>
          <w:color w:val="000000"/>
        </w:rPr>
      </w:pPr>
      <w:r>
        <w:rPr>
          <w:color w:val="000000"/>
        </w:rPr>
        <w:t>Supprimez les journaux anciens avec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journalctl</w:t>
      </w:r>
      <w:proofErr w:type="spellEnd"/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2271DF35" w14:textId="77777777" w:rsidTr="001F2A65">
        <w:tc>
          <w:tcPr>
            <w:tcW w:w="9056" w:type="dxa"/>
          </w:tcPr>
          <w:p w14:paraId="03AB380B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5A91B24B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55C7E5DE" w14:textId="77777777" w:rsidR="00AF72B6" w:rsidRDefault="00AF72B6" w:rsidP="00AF72B6">
      <w:pPr>
        <w:pStyle w:val="NormalWeb"/>
        <w:rPr>
          <w:color w:val="000000"/>
        </w:rPr>
      </w:pPr>
    </w:p>
    <w:p w14:paraId="6238AC1E" w14:textId="77777777" w:rsidR="00090747" w:rsidRDefault="00090747" w:rsidP="00AF72B6">
      <w:pPr>
        <w:pStyle w:val="Titre3"/>
      </w:pPr>
      <w:r>
        <w:lastRenderedPageBreak/>
        <w:t>2.3.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 xml:space="preserve">Configuration de </w:t>
      </w:r>
      <w:proofErr w:type="spellStart"/>
      <w:r>
        <w:rPr>
          <w:rStyle w:val="lev"/>
          <w:b w:val="0"/>
          <w:bCs w:val="0"/>
          <w:color w:val="000000"/>
        </w:rPr>
        <w:t>logrotate</w:t>
      </w:r>
      <w:proofErr w:type="spellEnd"/>
    </w:p>
    <w:p w14:paraId="61FDDC5D" w14:textId="00FB890D" w:rsidR="00090747" w:rsidRPr="00AF72B6" w:rsidRDefault="00090747" w:rsidP="00AF72B6">
      <w:pPr>
        <w:pStyle w:val="NormalWeb"/>
        <w:numPr>
          <w:ilvl w:val="0"/>
          <w:numId w:val="73"/>
        </w:numPr>
        <w:rPr>
          <w:rStyle w:val="lev"/>
          <w:rFonts w:ascii="Courier New" w:eastAsiaTheme="majorEastAsia" w:hAnsi="Courier New" w:cs="Courier New"/>
          <w:b w:val="0"/>
          <w:bCs w:val="0"/>
          <w:color w:val="000000"/>
          <w:sz w:val="20"/>
          <w:szCs w:val="20"/>
        </w:rPr>
      </w:pPr>
      <w:r>
        <w:rPr>
          <w:color w:val="000000"/>
        </w:rPr>
        <w:t>Affichez le fichier de configuration de base de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logrotate</w:t>
      </w:r>
      <w:proofErr w:type="spellEnd"/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0F21F516" w14:textId="77777777" w:rsidTr="001F2A65">
        <w:tc>
          <w:tcPr>
            <w:tcW w:w="9056" w:type="dxa"/>
          </w:tcPr>
          <w:p w14:paraId="3B5DF2A5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1E326A3A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4BD0FF28" w14:textId="77777777" w:rsidR="00AF72B6" w:rsidRDefault="00AF72B6" w:rsidP="00AF72B6">
      <w:pPr>
        <w:pStyle w:val="NormalWeb"/>
        <w:rPr>
          <w:rStyle w:val="CodeHTML"/>
          <w:rFonts w:eastAsiaTheme="majorEastAsia"/>
          <w:color w:val="000000"/>
        </w:rPr>
      </w:pPr>
    </w:p>
    <w:p w14:paraId="62FBCA87" w14:textId="77777777" w:rsidR="00090747" w:rsidRDefault="00090747" w:rsidP="00090747">
      <w:pPr>
        <w:pStyle w:val="NormalWeb"/>
        <w:numPr>
          <w:ilvl w:val="0"/>
          <w:numId w:val="73"/>
        </w:numPr>
        <w:rPr>
          <w:color w:val="000000"/>
        </w:rPr>
      </w:pPr>
      <w:r>
        <w:rPr>
          <w:color w:val="000000"/>
        </w:rPr>
        <w:t>Vérifiez les fichiers de configuration spécifiques dans</w:t>
      </w:r>
      <w:r>
        <w:rPr>
          <w:rStyle w:val="apple-converted-space"/>
          <w:color w:val="000000"/>
        </w:rPr>
        <w:t> </w:t>
      </w:r>
      <w:r>
        <w:rPr>
          <w:rStyle w:val="CodeHTML"/>
          <w:rFonts w:eastAsiaTheme="majorEastAsia"/>
          <w:color w:val="000000"/>
        </w:rPr>
        <w:t>/</w:t>
      </w:r>
      <w:proofErr w:type="spellStart"/>
      <w:r>
        <w:rPr>
          <w:rStyle w:val="CodeHTML"/>
          <w:rFonts w:eastAsiaTheme="majorEastAsia"/>
          <w:color w:val="000000"/>
        </w:rPr>
        <w:t>etc</w:t>
      </w:r>
      <w:proofErr w:type="spellEnd"/>
      <w:r>
        <w:rPr>
          <w:rStyle w:val="CodeHTML"/>
          <w:rFonts w:eastAsiaTheme="majorEastAsia"/>
          <w:color w:val="000000"/>
        </w:rPr>
        <w:t>/</w:t>
      </w:r>
      <w:proofErr w:type="spellStart"/>
      <w:proofErr w:type="gramStart"/>
      <w:r>
        <w:rPr>
          <w:rStyle w:val="CodeHTML"/>
          <w:rFonts w:eastAsiaTheme="majorEastAsia"/>
          <w:color w:val="000000"/>
        </w:rPr>
        <w:t>logrotate.d</w:t>
      </w:r>
      <w:proofErr w:type="spellEnd"/>
      <w:proofErr w:type="gramEnd"/>
      <w:r>
        <w:rPr>
          <w:rStyle w:val="CodeHTML"/>
          <w:rFonts w:eastAsiaTheme="majorEastAsia"/>
          <w:color w:val="000000"/>
        </w:rPr>
        <w:t>/</w:t>
      </w:r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2C818C99" w14:textId="77777777" w:rsidTr="001F2A65">
        <w:tc>
          <w:tcPr>
            <w:tcW w:w="9056" w:type="dxa"/>
          </w:tcPr>
          <w:p w14:paraId="5E4E00FE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7188E9E3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5EEE57F6" w14:textId="77777777" w:rsidR="00AF72B6" w:rsidRDefault="00AF72B6" w:rsidP="00AF72B6">
      <w:pPr>
        <w:pStyle w:val="NormalWeb"/>
        <w:rPr>
          <w:color w:val="000000"/>
        </w:rPr>
      </w:pPr>
    </w:p>
    <w:p w14:paraId="53F78507" w14:textId="77777777" w:rsidR="00090747" w:rsidRDefault="00090747" w:rsidP="00090747">
      <w:pPr>
        <w:pStyle w:val="NormalWeb"/>
        <w:numPr>
          <w:ilvl w:val="0"/>
          <w:numId w:val="73"/>
        </w:numPr>
        <w:rPr>
          <w:color w:val="000000"/>
        </w:rPr>
      </w:pPr>
      <w:r>
        <w:rPr>
          <w:color w:val="000000"/>
        </w:rPr>
        <w:t>Effectuez une simulation de rotation des logs.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03A90492" w14:textId="77777777" w:rsidTr="001F2A65">
        <w:tc>
          <w:tcPr>
            <w:tcW w:w="9056" w:type="dxa"/>
          </w:tcPr>
          <w:p w14:paraId="6E6740C8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0A2D3724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59DE818B" w14:textId="28F96FBC" w:rsidR="00090747" w:rsidRDefault="00090747" w:rsidP="00090747"/>
    <w:p w14:paraId="481C95E6" w14:textId="49B51AD4" w:rsidR="00090747" w:rsidRDefault="00090747" w:rsidP="00AF72B6">
      <w:pPr>
        <w:pStyle w:val="Titre2"/>
      </w:pPr>
      <w:r>
        <w:rPr>
          <w:rStyle w:val="lev"/>
          <w:b/>
          <w:bCs w:val="0"/>
          <w:color w:val="000000"/>
        </w:rPr>
        <w:t xml:space="preserve">Exercice 3 : Gestion de l'agent de transfert de courrier (MTA) </w:t>
      </w:r>
    </w:p>
    <w:p w14:paraId="0BAF81AF" w14:textId="77777777" w:rsidR="00090747" w:rsidRDefault="00090747" w:rsidP="00AF72B6">
      <w:pPr>
        <w:pStyle w:val="Titre3"/>
      </w:pPr>
      <w:r>
        <w:t>3.1.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Création des alias de courriel</w:t>
      </w:r>
    </w:p>
    <w:p w14:paraId="670EC3FB" w14:textId="04FAC642" w:rsidR="00090747" w:rsidRDefault="00090747" w:rsidP="00090747">
      <w:pPr>
        <w:numPr>
          <w:ilvl w:val="0"/>
          <w:numId w:val="74"/>
        </w:numPr>
        <w:spacing w:before="100" w:beforeAutospacing="1" w:after="100" w:afterAutospacing="1" w:line="240" w:lineRule="auto"/>
        <w:jc w:val="left"/>
        <w:rPr>
          <w:color w:val="000000"/>
        </w:rPr>
      </w:pPr>
      <w:r>
        <w:rPr>
          <w:color w:val="000000"/>
        </w:rPr>
        <w:t>Créez un alias de courrier pour l'utilisateur</w:t>
      </w:r>
      <w:r>
        <w:rPr>
          <w:rStyle w:val="apple-converted-space"/>
          <w:color w:val="000000"/>
        </w:rPr>
        <w:t> </w:t>
      </w:r>
      <w:r>
        <w:rPr>
          <w:rStyle w:val="lev"/>
          <w:color w:val="000000"/>
        </w:rPr>
        <w:t>bob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qui transfère tous les mails envoyés à</w:t>
      </w:r>
      <w:r>
        <w:rPr>
          <w:rStyle w:val="apple-converted-space"/>
          <w:color w:val="000000"/>
        </w:rPr>
        <w:t> </w:t>
      </w:r>
      <w:hyperlink r:id="rId10" w:history="1">
        <w:r w:rsidR="00AF72B6" w:rsidRPr="0020080B">
          <w:rPr>
            <w:rStyle w:val="Lienhypertexte"/>
          </w:rPr>
          <w:t>bob@votredomaine.com</w:t>
        </w:r>
      </w:hyperlink>
      <w:r w:rsidR="00AF72B6">
        <w:rPr>
          <w:rStyle w:val="lev"/>
          <w:color w:val="000000"/>
        </w:rPr>
        <w:t xml:space="preserve"> </w:t>
      </w:r>
      <w:r>
        <w:rPr>
          <w:color w:val="000000"/>
        </w:rPr>
        <w:t>vers</w:t>
      </w:r>
      <w:r>
        <w:rPr>
          <w:rStyle w:val="apple-converted-space"/>
          <w:color w:val="000000"/>
        </w:rPr>
        <w:t> </w:t>
      </w:r>
      <w:hyperlink r:id="rId11" w:history="1">
        <w:r w:rsidR="00AF72B6" w:rsidRPr="0020080B">
          <w:rPr>
            <w:rStyle w:val="Lienhypertexte"/>
          </w:rPr>
          <w:t>alice@votredomaine.com</w:t>
        </w:r>
      </w:hyperlink>
      <w:r w:rsidR="00AF72B6">
        <w:rPr>
          <w:rStyle w:val="lev"/>
          <w:color w:val="000000"/>
        </w:rPr>
        <w:t xml:space="preserve"> </w:t>
      </w:r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1EBE9E78" w14:textId="77777777" w:rsidTr="001F2A65">
        <w:tc>
          <w:tcPr>
            <w:tcW w:w="9056" w:type="dxa"/>
          </w:tcPr>
          <w:p w14:paraId="2283EC79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3A13A570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4B31FF3D" w14:textId="77777777" w:rsidR="00AF72B6" w:rsidRDefault="00AF72B6" w:rsidP="00AF72B6">
      <w:pPr>
        <w:spacing w:before="100" w:beforeAutospacing="1" w:after="100" w:afterAutospacing="1" w:line="240" w:lineRule="auto"/>
        <w:jc w:val="left"/>
        <w:rPr>
          <w:color w:val="000000"/>
        </w:rPr>
      </w:pPr>
    </w:p>
    <w:p w14:paraId="239F9282" w14:textId="77777777" w:rsidR="00090747" w:rsidRDefault="00090747" w:rsidP="00AF72B6">
      <w:pPr>
        <w:pStyle w:val="Titre3"/>
      </w:pPr>
      <w:r>
        <w:t>3.2.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Envoi et gestion des courriels</w:t>
      </w:r>
    </w:p>
    <w:p w14:paraId="3BC448D0" w14:textId="77777777" w:rsidR="00090747" w:rsidRDefault="00090747" w:rsidP="00090747">
      <w:pPr>
        <w:pStyle w:val="NormalWeb"/>
        <w:numPr>
          <w:ilvl w:val="0"/>
          <w:numId w:val="75"/>
        </w:numPr>
        <w:rPr>
          <w:color w:val="000000"/>
        </w:rPr>
      </w:pPr>
      <w:r>
        <w:rPr>
          <w:color w:val="000000"/>
        </w:rPr>
        <w:t xml:space="preserve">Envoyez un </w:t>
      </w:r>
      <w:proofErr w:type="gramStart"/>
      <w:r>
        <w:rPr>
          <w:color w:val="000000"/>
        </w:rPr>
        <w:t>e-mail</w:t>
      </w:r>
      <w:proofErr w:type="gramEnd"/>
      <w:r>
        <w:rPr>
          <w:color w:val="000000"/>
        </w:rPr>
        <w:t xml:space="preserve"> test de l'utilisateur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lev"/>
          <w:color w:val="000000"/>
        </w:rPr>
        <w:t>alice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vers</w:t>
      </w:r>
      <w:r>
        <w:rPr>
          <w:rStyle w:val="apple-converted-space"/>
          <w:color w:val="000000"/>
        </w:rPr>
        <w:t> </w:t>
      </w:r>
      <w:r>
        <w:rPr>
          <w:rStyle w:val="lev"/>
          <w:color w:val="000000"/>
        </w:rPr>
        <w:t>bob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en utilisant la commande</w:t>
      </w:r>
      <w:r>
        <w:rPr>
          <w:rStyle w:val="apple-converted-space"/>
          <w:color w:val="000000"/>
        </w:rPr>
        <w:t> </w:t>
      </w:r>
      <w:r>
        <w:rPr>
          <w:rStyle w:val="CodeHTML"/>
          <w:rFonts w:eastAsiaTheme="majorEastAsia"/>
          <w:color w:val="000000"/>
        </w:rPr>
        <w:t>mail</w:t>
      </w:r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AF72B6" w14:paraId="741BE8FA" w14:textId="77777777" w:rsidTr="001F2A65">
        <w:tc>
          <w:tcPr>
            <w:tcW w:w="9056" w:type="dxa"/>
          </w:tcPr>
          <w:p w14:paraId="45535921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  <w:p w14:paraId="298F28C5" w14:textId="77777777" w:rsidR="00AF72B6" w:rsidRDefault="00AF72B6" w:rsidP="001F2A65">
            <w:pPr>
              <w:pStyle w:val="NormalWeb"/>
              <w:rPr>
                <w:color w:val="000000"/>
              </w:rPr>
            </w:pPr>
          </w:p>
        </w:tc>
      </w:tr>
    </w:tbl>
    <w:p w14:paraId="57E2D487" w14:textId="77777777" w:rsidR="00090747" w:rsidRDefault="00090747" w:rsidP="00090747">
      <w:pPr>
        <w:pStyle w:val="NormalWeb"/>
        <w:numPr>
          <w:ilvl w:val="0"/>
          <w:numId w:val="75"/>
        </w:numPr>
        <w:rPr>
          <w:color w:val="000000"/>
        </w:rPr>
      </w:pPr>
      <w:r>
        <w:rPr>
          <w:color w:val="000000"/>
        </w:rPr>
        <w:lastRenderedPageBreak/>
        <w:t>Vérifiez la file d'attente des mails avec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mailq</w:t>
      </w:r>
      <w:proofErr w:type="spellEnd"/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E3B6F" w14:paraId="170E210F" w14:textId="77777777" w:rsidTr="001F2A65">
        <w:tc>
          <w:tcPr>
            <w:tcW w:w="9056" w:type="dxa"/>
          </w:tcPr>
          <w:p w14:paraId="2DE008D9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  <w:p w14:paraId="06C03717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</w:tc>
      </w:tr>
    </w:tbl>
    <w:p w14:paraId="7F1734F5" w14:textId="77777777" w:rsidR="00AF72B6" w:rsidRDefault="00AF72B6" w:rsidP="00AF72B6">
      <w:pPr>
        <w:pStyle w:val="NormalWeb"/>
        <w:rPr>
          <w:color w:val="000000"/>
        </w:rPr>
      </w:pPr>
    </w:p>
    <w:p w14:paraId="64F128FC" w14:textId="77777777" w:rsidR="00090747" w:rsidRDefault="00090747" w:rsidP="008E3B6F">
      <w:pPr>
        <w:pStyle w:val="Titre3"/>
      </w:pPr>
      <w:r>
        <w:t>3.3.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lev"/>
          <w:b w:val="0"/>
          <w:bCs w:val="0"/>
          <w:color w:val="000000"/>
        </w:rPr>
        <w:t>Connaissance de MTA populaires</w:t>
      </w:r>
      <w:proofErr w:type="gramEnd"/>
    </w:p>
    <w:p w14:paraId="12BE2C95" w14:textId="6959F135" w:rsidR="00090747" w:rsidRDefault="00090747" w:rsidP="00090747">
      <w:pPr>
        <w:numPr>
          <w:ilvl w:val="0"/>
          <w:numId w:val="76"/>
        </w:numPr>
        <w:spacing w:before="100" w:beforeAutospacing="1" w:after="100" w:afterAutospacing="1" w:line="240" w:lineRule="auto"/>
        <w:jc w:val="left"/>
        <w:rPr>
          <w:color w:val="000000"/>
        </w:rPr>
      </w:pPr>
      <w:r>
        <w:rPr>
          <w:color w:val="000000"/>
        </w:rPr>
        <w:t>Familiarisez-vous avec les serveurs MTA courants :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lev"/>
          <w:color w:val="000000"/>
        </w:rPr>
        <w:t>Postfix</w:t>
      </w:r>
      <w:proofErr w:type="spellEnd"/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lev"/>
          <w:color w:val="000000"/>
        </w:rPr>
        <w:t>Sendmail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et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lev"/>
          <w:color w:val="000000"/>
        </w:rPr>
        <w:t>Exim</w:t>
      </w:r>
      <w:proofErr w:type="spellEnd"/>
      <w:r>
        <w:rPr>
          <w:color w:val="000000"/>
        </w:rPr>
        <w:t xml:space="preserve">. Ces services sont utilisés pour le transfert de courriers, mais dans ce TP, vous n'êtes pas amené à les configurer. </w:t>
      </w:r>
      <w:r w:rsidR="008E3B6F">
        <w:rPr>
          <w:color w:val="000000"/>
        </w:rPr>
        <w:t>Quelle est leur</w:t>
      </w:r>
      <w:r>
        <w:rPr>
          <w:color w:val="000000"/>
        </w:rPr>
        <w:t xml:space="preserve"> rôle dans un système de messagerie.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E3B6F" w14:paraId="1BFE278A" w14:textId="77777777" w:rsidTr="001F2A65">
        <w:tc>
          <w:tcPr>
            <w:tcW w:w="9056" w:type="dxa"/>
          </w:tcPr>
          <w:p w14:paraId="72593389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  <w:p w14:paraId="631AF38C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</w:tc>
      </w:tr>
    </w:tbl>
    <w:p w14:paraId="524A2C4D" w14:textId="77777777" w:rsidR="008E3B6F" w:rsidRDefault="008E3B6F" w:rsidP="008E3B6F">
      <w:pPr>
        <w:spacing w:before="100" w:beforeAutospacing="1" w:after="100" w:afterAutospacing="1" w:line="240" w:lineRule="auto"/>
        <w:jc w:val="left"/>
        <w:rPr>
          <w:color w:val="000000"/>
        </w:rPr>
      </w:pPr>
    </w:p>
    <w:p w14:paraId="24C10C39" w14:textId="7B05606E" w:rsidR="00090747" w:rsidRDefault="00090747" w:rsidP="00090747"/>
    <w:p w14:paraId="1CFEB41C" w14:textId="3A877E4F" w:rsidR="00090747" w:rsidRDefault="00090747" w:rsidP="008E3B6F">
      <w:pPr>
        <w:pStyle w:val="Titre2"/>
      </w:pPr>
      <w:r>
        <w:rPr>
          <w:rStyle w:val="lev"/>
          <w:b/>
          <w:bCs w:val="0"/>
          <w:color w:val="000000"/>
        </w:rPr>
        <w:t xml:space="preserve">Exercice 4 : Gestion des imprimantes et de l’impression </w:t>
      </w:r>
    </w:p>
    <w:p w14:paraId="725061FF" w14:textId="77777777" w:rsidR="00090747" w:rsidRDefault="00090747" w:rsidP="008E3B6F">
      <w:pPr>
        <w:pStyle w:val="Titre3"/>
      </w:pPr>
      <w:r>
        <w:t>4.1.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Configuration de CUPS</w:t>
      </w:r>
    </w:p>
    <w:p w14:paraId="10CC6CF3" w14:textId="77777777" w:rsidR="00090747" w:rsidRDefault="00090747" w:rsidP="00090747">
      <w:pPr>
        <w:pStyle w:val="NormalWeb"/>
        <w:numPr>
          <w:ilvl w:val="0"/>
          <w:numId w:val="77"/>
        </w:numPr>
        <w:rPr>
          <w:color w:val="000000"/>
        </w:rPr>
      </w:pPr>
      <w:r>
        <w:rPr>
          <w:color w:val="000000"/>
        </w:rPr>
        <w:t>Installez le service CUPS (Common UNIX Printing System).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E3B6F" w14:paraId="3907EB0C" w14:textId="77777777" w:rsidTr="001F2A65">
        <w:tc>
          <w:tcPr>
            <w:tcW w:w="9056" w:type="dxa"/>
          </w:tcPr>
          <w:p w14:paraId="4CBA5B60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  <w:p w14:paraId="24505635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</w:tc>
      </w:tr>
    </w:tbl>
    <w:p w14:paraId="69B3B146" w14:textId="77777777" w:rsidR="008E3B6F" w:rsidRDefault="008E3B6F" w:rsidP="008E3B6F">
      <w:pPr>
        <w:pStyle w:val="NormalWeb"/>
        <w:rPr>
          <w:color w:val="000000"/>
        </w:rPr>
      </w:pPr>
    </w:p>
    <w:p w14:paraId="6BD3A6D4" w14:textId="425FC2A7" w:rsidR="00090747" w:rsidRDefault="00090747" w:rsidP="00090747">
      <w:pPr>
        <w:pStyle w:val="NormalWeb"/>
        <w:numPr>
          <w:ilvl w:val="0"/>
          <w:numId w:val="77"/>
        </w:numPr>
        <w:rPr>
          <w:color w:val="000000"/>
        </w:rPr>
      </w:pPr>
      <w:r>
        <w:rPr>
          <w:color w:val="000000"/>
        </w:rPr>
        <w:t>Ajoutez une imprimante locale à l'aide de l'interface web de CUPS. L'interface web est généralement disponible à l'adresse</w:t>
      </w:r>
      <w:r>
        <w:rPr>
          <w:rStyle w:val="apple-converted-space"/>
          <w:color w:val="000000"/>
        </w:rPr>
        <w:t> </w:t>
      </w:r>
      <w:hyperlink r:id="rId12" w:history="1">
        <w:r w:rsidR="008E3B6F" w:rsidRPr="0020080B">
          <w:rPr>
            <w:rStyle w:val="Lienhypertexte"/>
            <w:rFonts w:ascii="Courier New" w:eastAsiaTheme="majorEastAsia" w:hAnsi="Courier New" w:cs="Courier New"/>
            <w:sz w:val="20"/>
            <w:szCs w:val="20"/>
          </w:rPr>
          <w:t>http://localhost:631/</w:t>
        </w:r>
      </w:hyperlink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E3B6F" w14:paraId="02314062" w14:textId="77777777" w:rsidTr="001F2A65">
        <w:tc>
          <w:tcPr>
            <w:tcW w:w="9056" w:type="dxa"/>
          </w:tcPr>
          <w:p w14:paraId="03651FBD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  <w:p w14:paraId="597F42C4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</w:tc>
      </w:tr>
    </w:tbl>
    <w:p w14:paraId="29C85D54" w14:textId="77777777" w:rsidR="008E3B6F" w:rsidRDefault="008E3B6F" w:rsidP="008E3B6F">
      <w:pPr>
        <w:pStyle w:val="NormalWeb"/>
        <w:rPr>
          <w:color w:val="000000"/>
        </w:rPr>
      </w:pPr>
    </w:p>
    <w:p w14:paraId="31B3F27A" w14:textId="77777777" w:rsidR="00090747" w:rsidRDefault="00090747" w:rsidP="00090747">
      <w:pPr>
        <w:pStyle w:val="NormalWeb"/>
        <w:numPr>
          <w:ilvl w:val="0"/>
          <w:numId w:val="77"/>
        </w:numPr>
        <w:rPr>
          <w:color w:val="000000"/>
        </w:rPr>
      </w:pPr>
      <w:r>
        <w:rPr>
          <w:color w:val="000000"/>
        </w:rPr>
        <w:t>Affichez les imprimantes configurées avec la commande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E3B6F" w14:paraId="016CFA59" w14:textId="77777777" w:rsidTr="001F2A65">
        <w:tc>
          <w:tcPr>
            <w:tcW w:w="9056" w:type="dxa"/>
          </w:tcPr>
          <w:p w14:paraId="4608D29B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  <w:p w14:paraId="5B8466EA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</w:tc>
      </w:tr>
    </w:tbl>
    <w:p w14:paraId="38AEF3B0" w14:textId="77777777" w:rsidR="008E3B6F" w:rsidRDefault="008E3B6F" w:rsidP="008E3B6F">
      <w:pPr>
        <w:pStyle w:val="NormalWeb"/>
        <w:rPr>
          <w:color w:val="000000"/>
        </w:rPr>
      </w:pPr>
    </w:p>
    <w:p w14:paraId="5DF33857" w14:textId="77777777" w:rsidR="00090747" w:rsidRDefault="00090747" w:rsidP="008E3B6F">
      <w:pPr>
        <w:pStyle w:val="Titre3"/>
      </w:pPr>
      <w:r>
        <w:t>4.2.</w:t>
      </w:r>
      <w:r>
        <w:rPr>
          <w:rStyle w:val="apple-converted-space"/>
          <w:color w:val="000000"/>
        </w:rPr>
        <w:t> </w:t>
      </w:r>
      <w:r>
        <w:rPr>
          <w:rStyle w:val="lev"/>
          <w:b w:val="0"/>
          <w:bCs w:val="0"/>
          <w:color w:val="000000"/>
        </w:rPr>
        <w:t>Gestion des travaux d'impression</w:t>
      </w:r>
    </w:p>
    <w:p w14:paraId="40552C7A" w14:textId="4F4E93A5" w:rsidR="008E3B6F" w:rsidRPr="008E3B6F" w:rsidRDefault="00090747" w:rsidP="008E3B6F">
      <w:pPr>
        <w:pStyle w:val="NormalWeb"/>
        <w:numPr>
          <w:ilvl w:val="0"/>
          <w:numId w:val="78"/>
        </w:numPr>
        <w:rPr>
          <w:color w:val="000000"/>
        </w:rPr>
      </w:pPr>
      <w:r>
        <w:rPr>
          <w:color w:val="000000"/>
        </w:rPr>
        <w:t>Affichez la file d'attente d'impression avec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lpq</w:t>
      </w:r>
      <w:proofErr w:type="spellEnd"/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E3B6F" w14:paraId="496F30E3" w14:textId="77777777" w:rsidTr="001F2A65">
        <w:tc>
          <w:tcPr>
            <w:tcW w:w="9056" w:type="dxa"/>
          </w:tcPr>
          <w:p w14:paraId="1E982E0C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  <w:p w14:paraId="4F2B4126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</w:tc>
      </w:tr>
    </w:tbl>
    <w:p w14:paraId="21A69614" w14:textId="2F67E8A7" w:rsidR="008E3B6F" w:rsidRDefault="008E3B6F" w:rsidP="008E3B6F">
      <w:pPr>
        <w:pStyle w:val="NormalWeb"/>
        <w:rPr>
          <w:color w:val="000000"/>
        </w:rPr>
      </w:pPr>
    </w:p>
    <w:p w14:paraId="792EFB9F" w14:textId="77777777" w:rsidR="00090747" w:rsidRDefault="00090747" w:rsidP="00090747">
      <w:pPr>
        <w:pStyle w:val="NormalWeb"/>
        <w:numPr>
          <w:ilvl w:val="0"/>
          <w:numId w:val="78"/>
        </w:numPr>
        <w:rPr>
          <w:color w:val="000000"/>
        </w:rPr>
      </w:pPr>
      <w:r>
        <w:rPr>
          <w:color w:val="000000"/>
        </w:rPr>
        <w:t>Supprimez un travail d'impression de la file avec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CodeHTML"/>
          <w:rFonts w:eastAsiaTheme="majorEastAsia"/>
          <w:color w:val="000000"/>
        </w:rPr>
        <w:t>lprm</w:t>
      </w:r>
      <w:proofErr w:type="spellEnd"/>
      <w:r>
        <w:rPr>
          <w:color w:val="0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E3B6F" w14:paraId="17232DC0" w14:textId="77777777" w:rsidTr="001F2A65">
        <w:tc>
          <w:tcPr>
            <w:tcW w:w="9056" w:type="dxa"/>
          </w:tcPr>
          <w:p w14:paraId="628E3A73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  <w:p w14:paraId="05653808" w14:textId="77777777" w:rsidR="008E3B6F" w:rsidRDefault="008E3B6F" w:rsidP="001F2A65">
            <w:pPr>
              <w:pStyle w:val="NormalWeb"/>
              <w:rPr>
                <w:color w:val="000000"/>
              </w:rPr>
            </w:pPr>
          </w:p>
        </w:tc>
      </w:tr>
    </w:tbl>
    <w:p w14:paraId="7F6E613D" w14:textId="77777777" w:rsidR="008E3B6F" w:rsidRDefault="008E3B6F" w:rsidP="008E3B6F">
      <w:pPr>
        <w:pStyle w:val="NormalWeb"/>
        <w:rPr>
          <w:color w:val="000000"/>
        </w:rPr>
      </w:pPr>
    </w:p>
    <w:p w14:paraId="25FDEE67" w14:textId="7548B873" w:rsidR="00F45F45" w:rsidRDefault="00F45F45" w:rsidP="00090747"/>
    <w:sectPr w:rsidR="00F45F45" w:rsidSect="0096050A">
      <w:headerReference w:type="default" r:id="rId13"/>
      <w:footerReference w:type="default" r:id="rId14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780DF" w14:textId="77777777" w:rsidR="00FA4C57" w:rsidRDefault="00FA4C57" w:rsidP="00AC3A05">
      <w:r>
        <w:separator/>
      </w:r>
    </w:p>
  </w:endnote>
  <w:endnote w:type="continuationSeparator" w:id="0">
    <w:p w14:paraId="62F43FD0" w14:textId="77777777" w:rsidR="00FA4C57" w:rsidRDefault="00FA4C57" w:rsidP="00AC3A05">
      <w:r>
        <w:continuationSeparator/>
      </w:r>
    </w:p>
  </w:endnote>
  <w:endnote w:type="continuationNotice" w:id="1">
    <w:p w14:paraId="0806AA42" w14:textId="77777777" w:rsidR="00FA4C57" w:rsidRDefault="00FA4C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EB475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EBB25B4" wp14:editId="3CA230C0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57D9F67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351DC54C" w14:textId="77777777" w:rsidR="002016D9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5226B173" w14:textId="77777777" w:rsidR="00503256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31727580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779B0" w14:textId="77777777" w:rsidR="00FA4C57" w:rsidRDefault="00FA4C57" w:rsidP="00AC3A05">
      <w:r>
        <w:separator/>
      </w:r>
    </w:p>
  </w:footnote>
  <w:footnote w:type="continuationSeparator" w:id="0">
    <w:p w14:paraId="5A665F31" w14:textId="77777777" w:rsidR="00FA4C57" w:rsidRDefault="00FA4C57" w:rsidP="00AC3A05">
      <w:r>
        <w:continuationSeparator/>
      </w:r>
    </w:p>
  </w:footnote>
  <w:footnote w:type="continuationNotice" w:id="1">
    <w:p w14:paraId="64977775" w14:textId="77777777" w:rsidR="00FA4C57" w:rsidRDefault="00FA4C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FF8E5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19CD8BC9" wp14:editId="7D7864AC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DC4595" w14:textId="77777777" w:rsidR="002016D9" w:rsidRDefault="002016D9">
    <w:pPr>
      <w:pStyle w:val="En-tte"/>
    </w:pPr>
  </w:p>
  <w:p w14:paraId="1D66172F" w14:textId="77777777" w:rsidR="002016D9" w:rsidRDefault="002016D9">
    <w:pPr>
      <w:pStyle w:val="En-tte"/>
    </w:pPr>
  </w:p>
  <w:p w14:paraId="70942670" w14:textId="77777777" w:rsidR="00BC724B" w:rsidRDefault="00BC724B">
    <w:pPr>
      <w:pStyle w:val="En-tte"/>
    </w:pPr>
  </w:p>
  <w:p w14:paraId="7E937D26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45A6"/>
    <w:multiLevelType w:val="multilevel"/>
    <w:tmpl w:val="8396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F610F"/>
    <w:multiLevelType w:val="multilevel"/>
    <w:tmpl w:val="889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DB6CE9"/>
    <w:multiLevelType w:val="multilevel"/>
    <w:tmpl w:val="F1E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B45DEE"/>
    <w:multiLevelType w:val="multilevel"/>
    <w:tmpl w:val="684C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073481"/>
    <w:multiLevelType w:val="multilevel"/>
    <w:tmpl w:val="F2FC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E48EF"/>
    <w:multiLevelType w:val="multilevel"/>
    <w:tmpl w:val="6F8E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690C5E"/>
    <w:multiLevelType w:val="multilevel"/>
    <w:tmpl w:val="3D5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E3819"/>
    <w:multiLevelType w:val="multilevel"/>
    <w:tmpl w:val="A756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542002"/>
    <w:multiLevelType w:val="multilevel"/>
    <w:tmpl w:val="51C6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21D6A"/>
    <w:multiLevelType w:val="multilevel"/>
    <w:tmpl w:val="3EEE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7823CA"/>
    <w:multiLevelType w:val="multilevel"/>
    <w:tmpl w:val="8B1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BE677D"/>
    <w:multiLevelType w:val="multilevel"/>
    <w:tmpl w:val="CEE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49158F"/>
    <w:multiLevelType w:val="multilevel"/>
    <w:tmpl w:val="A70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611000"/>
    <w:multiLevelType w:val="multilevel"/>
    <w:tmpl w:val="80F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DD3D8E"/>
    <w:multiLevelType w:val="multilevel"/>
    <w:tmpl w:val="3CD0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36856"/>
    <w:multiLevelType w:val="multilevel"/>
    <w:tmpl w:val="F1B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FD0E50"/>
    <w:multiLevelType w:val="multilevel"/>
    <w:tmpl w:val="80F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3F5DBD"/>
    <w:multiLevelType w:val="multilevel"/>
    <w:tmpl w:val="DC44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D72C4F"/>
    <w:multiLevelType w:val="multilevel"/>
    <w:tmpl w:val="FDD0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3011F7"/>
    <w:multiLevelType w:val="multilevel"/>
    <w:tmpl w:val="CD06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51187"/>
    <w:multiLevelType w:val="multilevel"/>
    <w:tmpl w:val="2C5C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7F3086"/>
    <w:multiLevelType w:val="multilevel"/>
    <w:tmpl w:val="6B5E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690CFA"/>
    <w:multiLevelType w:val="multilevel"/>
    <w:tmpl w:val="F16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5B08E7"/>
    <w:multiLevelType w:val="multilevel"/>
    <w:tmpl w:val="543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305F59"/>
    <w:multiLevelType w:val="multilevel"/>
    <w:tmpl w:val="80F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C51A00"/>
    <w:multiLevelType w:val="multilevel"/>
    <w:tmpl w:val="470C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8B138F"/>
    <w:multiLevelType w:val="multilevel"/>
    <w:tmpl w:val="260A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2B7278D"/>
    <w:multiLevelType w:val="multilevel"/>
    <w:tmpl w:val="1C08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1A264B"/>
    <w:multiLevelType w:val="multilevel"/>
    <w:tmpl w:val="ACE4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29010D"/>
    <w:multiLevelType w:val="multilevel"/>
    <w:tmpl w:val="1F86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B1776C"/>
    <w:multiLevelType w:val="multilevel"/>
    <w:tmpl w:val="595E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FF14DB"/>
    <w:multiLevelType w:val="multilevel"/>
    <w:tmpl w:val="B4A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A87263"/>
    <w:multiLevelType w:val="multilevel"/>
    <w:tmpl w:val="20DC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323772"/>
    <w:multiLevelType w:val="multilevel"/>
    <w:tmpl w:val="B0A2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C0088B"/>
    <w:multiLevelType w:val="multilevel"/>
    <w:tmpl w:val="BF96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542191"/>
    <w:multiLevelType w:val="multilevel"/>
    <w:tmpl w:val="BF8C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FF3059"/>
    <w:multiLevelType w:val="multilevel"/>
    <w:tmpl w:val="2092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42511E"/>
    <w:multiLevelType w:val="multilevel"/>
    <w:tmpl w:val="8396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1" w15:restartNumberingAfterBreak="0">
    <w:nsid w:val="5967000E"/>
    <w:multiLevelType w:val="multilevel"/>
    <w:tmpl w:val="924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B38365A"/>
    <w:multiLevelType w:val="multilevel"/>
    <w:tmpl w:val="C09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316C0"/>
    <w:multiLevelType w:val="multilevel"/>
    <w:tmpl w:val="020E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2315DB"/>
    <w:multiLevelType w:val="multilevel"/>
    <w:tmpl w:val="5AC0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9E0229"/>
    <w:multiLevelType w:val="multilevel"/>
    <w:tmpl w:val="057E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4F31A1"/>
    <w:multiLevelType w:val="multilevel"/>
    <w:tmpl w:val="6EF0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9BD3889"/>
    <w:multiLevelType w:val="multilevel"/>
    <w:tmpl w:val="4AD4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F770196"/>
    <w:multiLevelType w:val="multilevel"/>
    <w:tmpl w:val="FD7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A551ED"/>
    <w:multiLevelType w:val="multilevel"/>
    <w:tmpl w:val="8B1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D630BA"/>
    <w:multiLevelType w:val="multilevel"/>
    <w:tmpl w:val="38F8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FB7734"/>
    <w:multiLevelType w:val="multilevel"/>
    <w:tmpl w:val="80F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CB17DF"/>
    <w:multiLevelType w:val="multilevel"/>
    <w:tmpl w:val="02DE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8147429"/>
    <w:multiLevelType w:val="multilevel"/>
    <w:tmpl w:val="1D967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B65F11"/>
    <w:multiLevelType w:val="multilevel"/>
    <w:tmpl w:val="B16A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B3E3E02"/>
    <w:multiLevelType w:val="multilevel"/>
    <w:tmpl w:val="3354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4314D2"/>
    <w:multiLevelType w:val="multilevel"/>
    <w:tmpl w:val="E0DE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9F5E53"/>
    <w:multiLevelType w:val="multilevel"/>
    <w:tmpl w:val="B5C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5C39CF"/>
    <w:multiLevelType w:val="multilevel"/>
    <w:tmpl w:val="D160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95839">
    <w:abstractNumId w:val="58"/>
  </w:num>
  <w:num w:numId="2" w16cid:durableId="801506412">
    <w:abstractNumId w:val="29"/>
  </w:num>
  <w:num w:numId="3" w16cid:durableId="2014719479">
    <w:abstractNumId w:val="30"/>
  </w:num>
  <w:num w:numId="4" w16cid:durableId="291442154">
    <w:abstractNumId w:val="55"/>
  </w:num>
  <w:num w:numId="5" w16cid:durableId="1012415795">
    <w:abstractNumId w:val="34"/>
  </w:num>
  <w:num w:numId="6" w16cid:durableId="1025907018">
    <w:abstractNumId w:val="27"/>
  </w:num>
  <w:num w:numId="7" w16cid:durableId="270670511">
    <w:abstractNumId w:val="23"/>
  </w:num>
  <w:num w:numId="8" w16cid:durableId="1374306377">
    <w:abstractNumId w:val="51"/>
  </w:num>
  <w:num w:numId="9" w16cid:durableId="893202785">
    <w:abstractNumId w:val="6"/>
  </w:num>
  <w:num w:numId="10" w16cid:durableId="1983346978">
    <w:abstractNumId w:val="56"/>
  </w:num>
  <w:num w:numId="11" w16cid:durableId="1069576178">
    <w:abstractNumId w:val="47"/>
  </w:num>
  <w:num w:numId="12" w16cid:durableId="1280260391">
    <w:abstractNumId w:val="4"/>
  </w:num>
  <w:num w:numId="13" w16cid:durableId="558328435">
    <w:abstractNumId w:val="17"/>
  </w:num>
  <w:num w:numId="14" w16cid:durableId="1547644753">
    <w:abstractNumId w:val="45"/>
  </w:num>
  <w:num w:numId="15" w16cid:durableId="1853639156">
    <w:abstractNumId w:val="49"/>
  </w:num>
  <w:num w:numId="16" w16cid:durableId="1266423776">
    <w:abstractNumId w:val="74"/>
  </w:num>
  <w:num w:numId="17" w16cid:durableId="812410737">
    <w:abstractNumId w:val="53"/>
  </w:num>
  <w:num w:numId="18" w16cid:durableId="71662275">
    <w:abstractNumId w:val="15"/>
  </w:num>
  <w:num w:numId="19" w16cid:durableId="478155632">
    <w:abstractNumId w:val="67"/>
  </w:num>
  <w:num w:numId="20" w16cid:durableId="906719318">
    <w:abstractNumId w:val="22"/>
  </w:num>
  <w:num w:numId="21" w16cid:durableId="1955283676">
    <w:abstractNumId w:val="52"/>
  </w:num>
  <w:num w:numId="22" w16cid:durableId="1441412965">
    <w:abstractNumId w:val="65"/>
  </w:num>
  <w:num w:numId="23" w16cid:durableId="1129081832">
    <w:abstractNumId w:val="60"/>
  </w:num>
  <w:num w:numId="24" w16cid:durableId="391273589">
    <w:abstractNumId w:val="20"/>
  </w:num>
  <w:num w:numId="25" w16cid:durableId="80684673">
    <w:abstractNumId w:val="13"/>
  </w:num>
  <w:num w:numId="26" w16cid:durableId="1136146888">
    <w:abstractNumId w:val="48"/>
  </w:num>
  <w:num w:numId="27" w16cid:durableId="759788571">
    <w:abstractNumId w:val="21"/>
  </w:num>
  <w:num w:numId="28" w16cid:durableId="221604944">
    <w:abstractNumId w:val="10"/>
  </w:num>
  <w:num w:numId="29" w16cid:durableId="1746604035">
    <w:abstractNumId w:val="79"/>
  </w:num>
  <w:num w:numId="30" w16cid:durableId="1265309990">
    <w:abstractNumId w:val="31"/>
  </w:num>
  <w:num w:numId="31" w16cid:durableId="1273246099">
    <w:abstractNumId w:val="42"/>
  </w:num>
  <w:num w:numId="32" w16cid:durableId="1758675620">
    <w:abstractNumId w:val="11"/>
  </w:num>
  <w:num w:numId="33" w16cid:durableId="1152060535">
    <w:abstractNumId w:val="61"/>
  </w:num>
  <w:num w:numId="34" w16cid:durableId="608316436">
    <w:abstractNumId w:val="62"/>
  </w:num>
  <w:num w:numId="35" w16cid:durableId="1947421913">
    <w:abstractNumId w:val="63"/>
  </w:num>
  <w:num w:numId="36" w16cid:durableId="1693146170">
    <w:abstractNumId w:val="77"/>
  </w:num>
  <w:num w:numId="37" w16cid:durableId="1579435291">
    <w:abstractNumId w:val="46"/>
  </w:num>
  <w:num w:numId="38" w16cid:durableId="22635094">
    <w:abstractNumId w:val="78"/>
  </w:num>
  <w:num w:numId="39" w16cid:durableId="279844030">
    <w:abstractNumId w:val="71"/>
  </w:num>
  <w:num w:numId="40" w16cid:durableId="1278830175">
    <w:abstractNumId w:val="3"/>
  </w:num>
  <w:num w:numId="41" w16cid:durableId="35931635">
    <w:abstractNumId w:val="68"/>
  </w:num>
  <w:num w:numId="42" w16cid:durableId="649019301">
    <w:abstractNumId w:val="12"/>
  </w:num>
  <w:num w:numId="43" w16cid:durableId="200679610">
    <w:abstractNumId w:val="8"/>
  </w:num>
  <w:num w:numId="44" w16cid:durableId="1858422567">
    <w:abstractNumId w:val="37"/>
  </w:num>
  <w:num w:numId="45" w16cid:durableId="1451313433">
    <w:abstractNumId w:val="64"/>
  </w:num>
  <w:num w:numId="46" w16cid:durableId="311061318">
    <w:abstractNumId w:val="5"/>
  </w:num>
  <w:num w:numId="47" w16cid:durableId="502013057">
    <w:abstractNumId w:val="35"/>
  </w:num>
  <w:num w:numId="48" w16cid:durableId="1304892917">
    <w:abstractNumId w:val="33"/>
  </w:num>
  <w:num w:numId="49" w16cid:durableId="330911396">
    <w:abstractNumId w:val="43"/>
  </w:num>
  <w:num w:numId="50" w16cid:durableId="335620255">
    <w:abstractNumId w:val="32"/>
  </w:num>
  <w:num w:numId="51" w16cid:durableId="445660607">
    <w:abstractNumId w:val="2"/>
  </w:num>
  <w:num w:numId="52" w16cid:durableId="652174484">
    <w:abstractNumId w:val="16"/>
  </w:num>
  <w:num w:numId="53" w16cid:durableId="129445709">
    <w:abstractNumId w:val="41"/>
  </w:num>
  <w:num w:numId="54" w16cid:durableId="1857845874">
    <w:abstractNumId w:val="1"/>
  </w:num>
  <w:num w:numId="55" w16cid:durableId="662591858">
    <w:abstractNumId w:val="36"/>
  </w:num>
  <w:num w:numId="56" w16cid:durableId="463349082">
    <w:abstractNumId w:val="81"/>
  </w:num>
  <w:num w:numId="57" w16cid:durableId="1807158357">
    <w:abstractNumId w:val="28"/>
  </w:num>
  <w:num w:numId="58" w16cid:durableId="315914500">
    <w:abstractNumId w:val="39"/>
  </w:num>
  <w:num w:numId="59" w16cid:durableId="2060780710">
    <w:abstractNumId w:val="66"/>
  </w:num>
  <w:num w:numId="60" w16cid:durableId="907805060">
    <w:abstractNumId w:val="9"/>
  </w:num>
  <w:num w:numId="61" w16cid:durableId="1714500286">
    <w:abstractNumId w:val="59"/>
  </w:num>
  <w:num w:numId="62" w16cid:durableId="1841384686">
    <w:abstractNumId w:val="69"/>
  </w:num>
  <w:num w:numId="63" w16cid:durableId="577061911">
    <w:abstractNumId w:val="14"/>
  </w:num>
  <w:num w:numId="64" w16cid:durableId="1934318467">
    <w:abstractNumId w:val="73"/>
  </w:num>
  <w:num w:numId="65" w16cid:durableId="1428773120">
    <w:abstractNumId w:val="70"/>
  </w:num>
  <w:num w:numId="66" w16cid:durableId="1982691279">
    <w:abstractNumId w:val="18"/>
  </w:num>
  <w:num w:numId="67" w16cid:durableId="744837530">
    <w:abstractNumId w:val="19"/>
  </w:num>
  <w:num w:numId="68" w16cid:durableId="2066102703">
    <w:abstractNumId w:val="26"/>
  </w:num>
  <w:num w:numId="69" w16cid:durableId="487743713">
    <w:abstractNumId w:val="57"/>
  </w:num>
  <w:num w:numId="70" w16cid:durableId="1467696669">
    <w:abstractNumId w:val="40"/>
  </w:num>
  <w:num w:numId="71" w16cid:durableId="2055542119">
    <w:abstractNumId w:val="44"/>
  </w:num>
  <w:num w:numId="72" w16cid:durableId="288247892">
    <w:abstractNumId w:val="38"/>
  </w:num>
  <w:num w:numId="73" w16cid:durableId="455442019">
    <w:abstractNumId w:val="7"/>
  </w:num>
  <w:num w:numId="74" w16cid:durableId="1837575381">
    <w:abstractNumId w:val="54"/>
  </w:num>
  <w:num w:numId="75" w16cid:durableId="1200507070">
    <w:abstractNumId w:val="72"/>
  </w:num>
  <w:num w:numId="76" w16cid:durableId="1417216072">
    <w:abstractNumId w:val="24"/>
  </w:num>
  <w:num w:numId="77" w16cid:durableId="928777013">
    <w:abstractNumId w:val="76"/>
  </w:num>
  <w:num w:numId="78" w16cid:durableId="1891725656">
    <w:abstractNumId w:val="0"/>
  </w:num>
  <w:num w:numId="79" w16cid:durableId="878203875">
    <w:abstractNumId w:val="75"/>
  </w:num>
  <w:num w:numId="80" w16cid:durableId="190804474">
    <w:abstractNumId w:val="80"/>
  </w:num>
  <w:num w:numId="81" w16cid:durableId="426970340">
    <w:abstractNumId w:val="50"/>
  </w:num>
  <w:num w:numId="82" w16cid:durableId="1026640655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1"/>
    <w:rsid w:val="00000732"/>
    <w:rsid w:val="00027D94"/>
    <w:rsid w:val="00040841"/>
    <w:rsid w:val="00050356"/>
    <w:rsid w:val="0006607F"/>
    <w:rsid w:val="000742D5"/>
    <w:rsid w:val="00077110"/>
    <w:rsid w:val="00086F5A"/>
    <w:rsid w:val="00090747"/>
    <w:rsid w:val="00094E38"/>
    <w:rsid w:val="000C5CCE"/>
    <w:rsid w:val="000E3289"/>
    <w:rsid w:val="00114852"/>
    <w:rsid w:val="001215A2"/>
    <w:rsid w:val="0013773C"/>
    <w:rsid w:val="001509F2"/>
    <w:rsid w:val="001556F5"/>
    <w:rsid w:val="00156E83"/>
    <w:rsid w:val="001618D7"/>
    <w:rsid w:val="00186F22"/>
    <w:rsid w:val="0018708F"/>
    <w:rsid w:val="00187B73"/>
    <w:rsid w:val="001C1FC5"/>
    <w:rsid w:val="001C2D3B"/>
    <w:rsid w:val="001C660F"/>
    <w:rsid w:val="001D0CEB"/>
    <w:rsid w:val="001E3782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B6A3D"/>
    <w:rsid w:val="002C15E9"/>
    <w:rsid w:val="002D0AFF"/>
    <w:rsid w:val="002F28B6"/>
    <w:rsid w:val="002F4226"/>
    <w:rsid w:val="0030067C"/>
    <w:rsid w:val="00324CE9"/>
    <w:rsid w:val="00327BF3"/>
    <w:rsid w:val="00330B02"/>
    <w:rsid w:val="00331880"/>
    <w:rsid w:val="00337F2C"/>
    <w:rsid w:val="00343729"/>
    <w:rsid w:val="00346FFD"/>
    <w:rsid w:val="00351D18"/>
    <w:rsid w:val="00386B22"/>
    <w:rsid w:val="003D4339"/>
    <w:rsid w:val="003D4FF5"/>
    <w:rsid w:val="003E7FBE"/>
    <w:rsid w:val="003F673E"/>
    <w:rsid w:val="00406877"/>
    <w:rsid w:val="00413072"/>
    <w:rsid w:val="00421B1D"/>
    <w:rsid w:val="00427166"/>
    <w:rsid w:val="00432749"/>
    <w:rsid w:val="004327D7"/>
    <w:rsid w:val="00440BF4"/>
    <w:rsid w:val="00451D9B"/>
    <w:rsid w:val="004524A5"/>
    <w:rsid w:val="00460697"/>
    <w:rsid w:val="0046147F"/>
    <w:rsid w:val="00472098"/>
    <w:rsid w:val="004744DC"/>
    <w:rsid w:val="004904FE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484B"/>
    <w:rsid w:val="005271F8"/>
    <w:rsid w:val="00530D21"/>
    <w:rsid w:val="00531DD0"/>
    <w:rsid w:val="00533B23"/>
    <w:rsid w:val="00534A97"/>
    <w:rsid w:val="00535A07"/>
    <w:rsid w:val="0055480A"/>
    <w:rsid w:val="00587634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50E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6E6580"/>
    <w:rsid w:val="00704094"/>
    <w:rsid w:val="00706437"/>
    <w:rsid w:val="00713BC3"/>
    <w:rsid w:val="00732C7F"/>
    <w:rsid w:val="0074177C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A4A0A"/>
    <w:rsid w:val="008C073A"/>
    <w:rsid w:val="008C6D1D"/>
    <w:rsid w:val="008E1D8B"/>
    <w:rsid w:val="008E3B6F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11F4F"/>
    <w:rsid w:val="00A210F4"/>
    <w:rsid w:val="00A42769"/>
    <w:rsid w:val="00A63DF0"/>
    <w:rsid w:val="00A71ADC"/>
    <w:rsid w:val="00A749C3"/>
    <w:rsid w:val="00A83693"/>
    <w:rsid w:val="00AB1827"/>
    <w:rsid w:val="00AC3A05"/>
    <w:rsid w:val="00AE5BFD"/>
    <w:rsid w:val="00AF5BE3"/>
    <w:rsid w:val="00AF72B6"/>
    <w:rsid w:val="00B063A1"/>
    <w:rsid w:val="00B44273"/>
    <w:rsid w:val="00B474FA"/>
    <w:rsid w:val="00B51D5D"/>
    <w:rsid w:val="00B560F6"/>
    <w:rsid w:val="00B77F06"/>
    <w:rsid w:val="00B852CC"/>
    <w:rsid w:val="00B86075"/>
    <w:rsid w:val="00BA2A1A"/>
    <w:rsid w:val="00BB2525"/>
    <w:rsid w:val="00BC55DA"/>
    <w:rsid w:val="00BC724B"/>
    <w:rsid w:val="00BD5F22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4EFF"/>
    <w:rsid w:val="00C40F27"/>
    <w:rsid w:val="00C60254"/>
    <w:rsid w:val="00C63EA4"/>
    <w:rsid w:val="00C667A2"/>
    <w:rsid w:val="00C74BFC"/>
    <w:rsid w:val="00C77832"/>
    <w:rsid w:val="00C816BD"/>
    <w:rsid w:val="00CA3CA0"/>
    <w:rsid w:val="00CB2217"/>
    <w:rsid w:val="00CC7032"/>
    <w:rsid w:val="00CD099E"/>
    <w:rsid w:val="00CE0DE2"/>
    <w:rsid w:val="00CE14F7"/>
    <w:rsid w:val="00CF2D7D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F61B2"/>
    <w:rsid w:val="00F206A1"/>
    <w:rsid w:val="00F30183"/>
    <w:rsid w:val="00F35C06"/>
    <w:rsid w:val="00F45F45"/>
    <w:rsid w:val="00F51BC3"/>
    <w:rsid w:val="00F57421"/>
    <w:rsid w:val="00F70C4B"/>
    <w:rsid w:val="00F772B1"/>
    <w:rsid w:val="00FA4C57"/>
    <w:rsid w:val="00FA7679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D22A0"/>
  <w15:chartTrackingRefBased/>
  <w15:docId w15:val="{A3B6717D-5C46-614A-9A5E-D9A7DA1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07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rsid w:val="002136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090747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lev">
    <w:name w:val="Strong"/>
    <w:basedOn w:val="Policepardfaut"/>
    <w:uiPriority w:val="22"/>
    <w:qFormat/>
    <w:rsid w:val="0009074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907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07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0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074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090747"/>
  </w:style>
  <w:style w:type="character" w:customStyle="1" w:styleId="hljs-string">
    <w:name w:val="hljs-string"/>
    <w:basedOn w:val="Policepardfaut"/>
    <w:rsid w:val="00090747"/>
  </w:style>
  <w:style w:type="character" w:customStyle="1" w:styleId="hljs-comment">
    <w:name w:val="hljs-comment"/>
    <w:basedOn w:val="Policepardfaut"/>
    <w:rsid w:val="0009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9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631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ice@votredomaine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bob@votredomain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customXml/itemProps3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16</TotalTime>
  <Pages>8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4</cp:revision>
  <cp:lastPrinted>2024-09-24T12:21:00Z</cp:lastPrinted>
  <dcterms:created xsi:type="dcterms:W3CDTF">2024-12-17T01:23:00Z</dcterms:created>
  <dcterms:modified xsi:type="dcterms:W3CDTF">2024-12-17T01:38:00Z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